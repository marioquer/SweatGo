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57DCD065" w:rsidR="00D22D35" w:rsidRDefault="002262C2">
      <w:pPr>
        <w:pStyle w:val="af9"/>
      </w:pPr>
      <w:r>
        <w:t>需求</w:t>
      </w:r>
      <w:r w:rsidR="00571769">
        <w:t>文档</w:t>
      </w:r>
    </w:p>
    <w:p w14:paraId="63085EB7" w14:textId="64730308" w:rsidR="00D22D35" w:rsidRDefault="00571769">
      <w:pPr>
        <w:pStyle w:val="afa"/>
      </w:pPr>
      <w:r>
        <w:t>“</w:t>
      </w:r>
      <w:proofErr w:type="spellStart"/>
      <w:r w:rsidR="002262C2">
        <w:t>SweatGo</w:t>
      </w:r>
      <w:proofErr w:type="spellEnd"/>
      <w:r>
        <w:t>”</w:t>
      </w:r>
      <w:r w:rsidR="002262C2">
        <w:t>运动社交</w:t>
      </w:r>
      <w:r>
        <w:t>平台</w:t>
      </w:r>
    </w:p>
    <w:p w14:paraId="53266D84" w14:textId="0AE5604F" w:rsidR="00D22D35" w:rsidRDefault="008F5EE1">
      <w:r>
        <w:rPr>
          <w:noProof/>
          <w:lang w:val="en-US"/>
        </w:rPr>
        <w:drawing>
          <wp:inline distT="0" distB="0" distL="0" distR="0" wp14:anchorId="15A84BD5" wp14:editId="3ED0978A">
            <wp:extent cx="5286657" cy="5286657"/>
            <wp:effectExtent l="0" t="0" r="0" b="0"/>
            <wp:docPr id="3" name="图片 3" descr="573a8f556689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3a8f5566891/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04" cy="530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91F5" w14:textId="4C037071" w:rsidR="000371BA" w:rsidRDefault="002F373C">
      <w:pPr>
        <w:pStyle w:val="afc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：阙俊杰</w:t>
      </w:r>
      <w:r w:rsidR="009E2F8F">
        <w:t xml:space="preserve"> 141250102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ae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01B5B119" w14:textId="77777777" w:rsidR="00701F8F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701F8F">
            <w:rPr>
              <w:noProof/>
            </w:rPr>
            <w:t xml:space="preserve">1 </w:t>
          </w:r>
          <w:r w:rsidR="00701F8F">
            <w:rPr>
              <w:rFonts w:hint="eastAsia"/>
              <w:noProof/>
            </w:rPr>
            <w:t>文档介绍</w:t>
          </w:r>
          <w:r w:rsidR="00701F8F">
            <w:rPr>
              <w:noProof/>
            </w:rPr>
            <w:tab/>
          </w:r>
          <w:r w:rsidR="00701F8F">
            <w:rPr>
              <w:noProof/>
            </w:rPr>
            <w:fldChar w:fldCharType="begin"/>
          </w:r>
          <w:r w:rsidR="00701F8F">
            <w:rPr>
              <w:noProof/>
            </w:rPr>
            <w:instrText xml:space="preserve"> PAGEREF _Toc464548321 \h </w:instrText>
          </w:r>
          <w:r w:rsidR="00701F8F">
            <w:rPr>
              <w:noProof/>
            </w:rPr>
          </w:r>
          <w:r w:rsidR="00701F8F">
            <w:rPr>
              <w:noProof/>
            </w:rPr>
            <w:fldChar w:fldCharType="separate"/>
          </w:r>
          <w:r w:rsidR="00701F8F">
            <w:rPr>
              <w:noProof/>
            </w:rPr>
            <w:t>1</w:t>
          </w:r>
          <w:r w:rsidR="00701F8F">
            <w:rPr>
              <w:noProof/>
            </w:rPr>
            <w:fldChar w:fldCharType="end"/>
          </w:r>
        </w:p>
        <w:p w14:paraId="3257ACE7" w14:textId="77777777" w:rsidR="00701F8F" w:rsidRDefault="00701F8F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文档目的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890E2D3" w14:textId="77777777" w:rsidR="00701F8F" w:rsidRDefault="00701F8F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读者对象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5A9F62" w14:textId="77777777" w:rsidR="00701F8F" w:rsidRDefault="00701F8F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产品说明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4A12734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产品概要及开发计划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569BCFF" w14:textId="77777777" w:rsidR="00701F8F" w:rsidRDefault="00701F8F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功能性需求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846AEF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查看个人首页数据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074D09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查看运动统计曲线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230FA4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记录用户身高和体重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1BB0FC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查看个人赛列表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61AC68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3.5 </w:t>
          </w:r>
          <w:r>
            <w:rPr>
              <w:rFonts w:hint="eastAsia"/>
              <w:noProof/>
            </w:rPr>
            <w:t>参与个人赛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1FEB2B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3.6 </w:t>
          </w:r>
          <w:r>
            <w:rPr>
              <w:rFonts w:hint="eastAsia"/>
              <w:noProof/>
            </w:rPr>
            <w:t>发布个人赛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8DC536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3.7 </w:t>
          </w:r>
          <w:r>
            <w:rPr>
              <w:rFonts w:hint="eastAsia"/>
              <w:noProof/>
            </w:rPr>
            <w:t>删除个人赛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D3745E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3.8 </w:t>
          </w:r>
          <w:r>
            <w:rPr>
              <w:rFonts w:hint="eastAsia"/>
              <w:noProof/>
            </w:rPr>
            <w:t>查看类别赛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242C7E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3.9 </w:t>
          </w:r>
          <w:r>
            <w:rPr>
              <w:rFonts w:hint="eastAsia"/>
              <w:noProof/>
            </w:rPr>
            <w:t>查看动态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CB984C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3.10 </w:t>
          </w:r>
          <w:r>
            <w:rPr>
              <w:rFonts w:hint="eastAsia"/>
              <w:noProof/>
            </w:rPr>
            <w:t>发布动态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9E49C4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3.11 </w:t>
          </w:r>
          <w:r>
            <w:rPr>
              <w:rFonts w:hint="eastAsia"/>
              <w:noProof/>
            </w:rPr>
            <w:t>点赞</w:t>
          </w:r>
          <w:r>
            <w:rPr>
              <w:noProof/>
            </w:rPr>
            <w:t>/</w:t>
          </w:r>
          <w:r>
            <w:rPr>
              <w:rFonts w:hint="eastAsia"/>
              <w:noProof/>
            </w:rPr>
            <w:t>评论动态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80B9D9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lastRenderedPageBreak/>
            <w:t xml:space="preserve">3.12 </w:t>
          </w:r>
          <w:r>
            <w:rPr>
              <w:rFonts w:hint="eastAsia"/>
              <w:noProof/>
            </w:rPr>
            <w:t>账号密码设置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669BE9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3.13 </w:t>
          </w:r>
          <w:r>
            <w:rPr>
              <w:rFonts w:hint="eastAsia"/>
              <w:noProof/>
            </w:rPr>
            <w:t>账号密码设置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783102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3.13 </w:t>
          </w:r>
          <w:r>
            <w:rPr>
              <w:rFonts w:hint="eastAsia"/>
              <w:noProof/>
            </w:rPr>
            <w:t>好友管理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FCDAC4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3.14 </w:t>
          </w:r>
          <w:r>
            <w:rPr>
              <w:rFonts w:hint="eastAsia"/>
              <w:noProof/>
            </w:rPr>
            <w:t>登录注册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2615E27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3.15 </w:t>
          </w:r>
          <w:r>
            <w:rPr>
              <w:rFonts w:hint="eastAsia"/>
              <w:noProof/>
            </w:rPr>
            <w:t>介绍页面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65ECE9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3.16 </w:t>
          </w:r>
          <w:r>
            <w:rPr>
              <w:rFonts w:hint="eastAsia"/>
              <w:noProof/>
            </w:rPr>
            <w:t>搜索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3E9250" w14:textId="77777777" w:rsidR="00701F8F" w:rsidRDefault="00701F8F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3.17 </w:t>
          </w:r>
          <w:r>
            <w:rPr>
              <w:rFonts w:hint="eastAsia"/>
              <w:noProof/>
            </w:rPr>
            <w:t>查看并处理消息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_Toc464548344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2F373C"/>
    <w:p w14:paraId="4031995B" w14:textId="77777777" w:rsidR="0076494A" w:rsidRDefault="0076494A"/>
    <w:p w14:paraId="3A3E202B" w14:textId="77777777" w:rsidR="0076494A" w:rsidRDefault="0076494A"/>
    <w:p w14:paraId="7C64F486" w14:textId="77777777" w:rsidR="0076494A" w:rsidRDefault="0076494A"/>
    <w:p w14:paraId="4805AFE4" w14:textId="77777777" w:rsidR="0076494A" w:rsidRDefault="0076494A"/>
    <w:p w14:paraId="5F8A8921" w14:textId="77777777" w:rsidR="0076494A" w:rsidRDefault="0076494A"/>
    <w:p w14:paraId="60BB90D3" w14:textId="77777777" w:rsidR="0076494A" w:rsidRDefault="0076494A"/>
    <w:p w14:paraId="16AFE6B1" w14:textId="77777777" w:rsidR="0076494A" w:rsidRDefault="0076494A"/>
    <w:tbl>
      <w:tblPr>
        <w:tblStyle w:val="4-11"/>
        <w:tblpPr w:leftFromText="180" w:rightFromText="180" w:vertAnchor="text" w:horzAnchor="page" w:tblpX="1330" w:tblpY="11"/>
        <w:tblW w:w="0" w:type="auto"/>
        <w:tblLook w:val="04A0" w:firstRow="1" w:lastRow="0" w:firstColumn="1" w:lastColumn="0" w:noHBand="0" w:noVBand="1"/>
      </w:tblPr>
      <w:tblGrid>
        <w:gridCol w:w="1490"/>
        <w:gridCol w:w="1665"/>
        <w:gridCol w:w="3443"/>
        <w:gridCol w:w="1699"/>
      </w:tblGrid>
      <w:tr w:rsidR="00701F8F" w14:paraId="5839F64B" w14:textId="77777777" w:rsidTr="0070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ADFFB47" w14:textId="77777777" w:rsidR="00701F8F" w:rsidRPr="00ED4BC2" w:rsidRDefault="00701F8F" w:rsidP="00701F8F">
            <w:pPr>
              <w:pStyle w:val="aff0"/>
              <w:spacing w:line="276" w:lineRule="auto"/>
              <w:jc w:val="center"/>
              <w:rPr>
                <w:b w:val="0"/>
                <w:color w:val="FFFFFF" w:themeColor="background1"/>
                <w:sz w:val="28"/>
                <w:szCs w:val="28"/>
              </w:rPr>
            </w:pPr>
            <w:bookmarkStart w:id="0" w:name="_GoBack"/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修改人员</w:t>
            </w:r>
          </w:p>
        </w:tc>
        <w:tc>
          <w:tcPr>
            <w:tcW w:w="1665" w:type="dxa"/>
          </w:tcPr>
          <w:p w14:paraId="7DB7DC95" w14:textId="77777777" w:rsidR="00701F8F" w:rsidRPr="00ED4BC2" w:rsidRDefault="00701F8F" w:rsidP="00701F8F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3443" w:type="dxa"/>
          </w:tcPr>
          <w:p w14:paraId="119641D5" w14:textId="77777777" w:rsidR="00701F8F" w:rsidRPr="00ED4BC2" w:rsidRDefault="00701F8F" w:rsidP="00701F8F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变更原因</w:t>
            </w:r>
          </w:p>
        </w:tc>
        <w:tc>
          <w:tcPr>
            <w:tcW w:w="1699" w:type="dxa"/>
          </w:tcPr>
          <w:p w14:paraId="4C684C0A" w14:textId="77777777" w:rsidR="00701F8F" w:rsidRPr="00ED4BC2" w:rsidRDefault="00701F8F" w:rsidP="00701F8F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版本号</w:t>
            </w:r>
          </w:p>
        </w:tc>
      </w:tr>
      <w:tr w:rsidR="00701F8F" w14:paraId="48EBF225" w14:textId="77777777" w:rsidTr="0070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2AA9335" w14:textId="77777777" w:rsidR="00701F8F" w:rsidRPr="001C416E" w:rsidRDefault="00701F8F" w:rsidP="00701F8F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24DE2AAD" w14:textId="77777777" w:rsidR="00701F8F" w:rsidRPr="001C416E" w:rsidRDefault="00701F8F" w:rsidP="00701F8F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2016.10.14</w:t>
            </w:r>
          </w:p>
        </w:tc>
        <w:tc>
          <w:tcPr>
            <w:tcW w:w="3443" w:type="dxa"/>
          </w:tcPr>
          <w:p w14:paraId="7A180131" w14:textId="77777777" w:rsidR="00701F8F" w:rsidRPr="001C416E" w:rsidRDefault="00701F8F" w:rsidP="00701F8F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文档</w:t>
            </w:r>
          </w:p>
        </w:tc>
        <w:tc>
          <w:tcPr>
            <w:tcW w:w="1699" w:type="dxa"/>
          </w:tcPr>
          <w:p w14:paraId="05F2A68C" w14:textId="77777777" w:rsidR="00701F8F" w:rsidRPr="001C416E" w:rsidRDefault="00701F8F" w:rsidP="00701F8F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V1.0</w:t>
            </w:r>
          </w:p>
        </w:tc>
      </w:tr>
      <w:tr w:rsidR="00701F8F" w14:paraId="0F442D59" w14:textId="77777777" w:rsidTr="0070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1EB55281" w14:textId="77777777" w:rsidR="00701F8F" w:rsidRPr="001C416E" w:rsidRDefault="00701F8F" w:rsidP="00701F8F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2D2AE945" w14:textId="77777777" w:rsidR="00701F8F" w:rsidRPr="001C416E" w:rsidRDefault="00701F8F" w:rsidP="00701F8F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2016.10.18</w:t>
            </w:r>
          </w:p>
        </w:tc>
        <w:tc>
          <w:tcPr>
            <w:tcW w:w="3443" w:type="dxa"/>
          </w:tcPr>
          <w:p w14:paraId="6243BDB4" w14:textId="77777777" w:rsidR="00701F8F" w:rsidRPr="001C416E" w:rsidRDefault="00701F8F" w:rsidP="00701F8F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编写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功能性需求部分</w:t>
            </w:r>
          </w:p>
        </w:tc>
        <w:tc>
          <w:tcPr>
            <w:tcW w:w="1699" w:type="dxa"/>
          </w:tcPr>
          <w:p w14:paraId="5BD180B9" w14:textId="77777777" w:rsidR="00701F8F" w:rsidRPr="001C416E" w:rsidRDefault="00701F8F" w:rsidP="00701F8F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V1.1</w:t>
            </w:r>
          </w:p>
        </w:tc>
      </w:tr>
      <w:tr w:rsidR="00701F8F" w14:paraId="3FBC2346" w14:textId="77777777" w:rsidTr="0070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58C77A3" w14:textId="77777777" w:rsidR="00701F8F" w:rsidRPr="00F80DD2" w:rsidRDefault="00701F8F" w:rsidP="00701F8F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1665" w:type="dxa"/>
          </w:tcPr>
          <w:p w14:paraId="38D68CEB" w14:textId="77777777" w:rsidR="00701F8F" w:rsidRPr="001C416E" w:rsidRDefault="00701F8F" w:rsidP="00701F8F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443" w:type="dxa"/>
          </w:tcPr>
          <w:p w14:paraId="19E8F202" w14:textId="77777777" w:rsidR="00701F8F" w:rsidRPr="001C416E" w:rsidRDefault="00701F8F" w:rsidP="00701F8F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699" w:type="dxa"/>
          </w:tcPr>
          <w:p w14:paraId="1898FA04" w14:textId="77777777" w:rsidR="00701F8F" w:rsidRDefault="00701F8F" w:rsidP="00701F8F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bookmarkEnd w:id="0"/>
    </w:tbl>
    <w:p w14:paraId="7531C753" w14:textId="77777777" w:rsidR="0076494A" w:rsidRDefault="0076494A"/>
    <w:p w14:paraId="11B8AFBE" w14:textId="77777777" w:rsidR="0076494A" w:rsidRDefault="0076494A">
      <w:pPr>
        <w:sectPr w:rsidR="0076494A" w:rsidSect="00164066">
          <w:pgSz w:w="11907" w:h="16839"/>
          <w:pgMar w:top="1440" w:right="1080" w:bottom="1440" w:left="108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53691385" w:rsidR="00D22D35" w:rsidRDefault="000371BA" w:rsidP="000371BA">
      <w:pPr>
        <w:pStyle w:val="1"/>
      </w:pPr>
      <w:bookmarkStart w:id="1" w:name="_Toc464548321"/>
      <w:r>
        <w:lastRenderedPageBreak/>
        <w:t xml:space="preserve">1 </w:t>
      </w:r>
      <w:r w:rsidR="007C7431">
        <w:rPr>
          <w:rFonts w:hint="eastAsia"/>
        </w:rPr>
        <w:t>文档</w:t>
      </w:r>
      <w:r w:rsidR="007C7431">
        <w:t>介绍</w:t>
      </w:r>
      <w:bookmarkEnd w:id="1"/>
    </w:p>
    <w:p w14:paraId="6FED2C02" w14:textId="1AA207B6" w:rsidR="000371BA" w:rsidRDefault="007C7431" w:rsidP="000371BA">
      <w:pPr>
        <w:pStyle w:val="2"/>
        <w:numPr>
          <w:ilvl w:val="1"/>
          <w:numId w:val="18"/>
        </w:numPr>
      </w:pPr>
      <w:bookmarkStart w:id="2" w:name="_Toc464548322"/>
      <w:r>
        <w:rPr>
          <w:rFonts w:hint="eastAsia"/>
        </w:rPr>
        <w:t>文档目的</w:t>
      </w:r>
      <w:bookmarkEnd w:id="2"/>
    </w:p>
    <w:p w14:paraId="31BA0C3F" w14:textId="3440E14E" w:rsidR="000371BA" w:rsidRPr="000371BA" w:rsidRDefault="00716C0D" w:rsidP="000371BA">
      <w:proofErr w:type="spellStart"/>
      <w:r>
        <w:rPr>
          <w:rFonts w:hint="eastAsia"/>
        </w:rPr>
        <w:t>SweatGo</w:t>
      </w:r>
      <w:proofErr w:type="spellEnd"/>
      <w:r>
        <w:t>运动社交平台是一个</w:t>
      </w:r>
      <w:r>
        <w:rPr>
          <w:rFonts w:hint="eastAsia"/>
        </w:rPr>
        <w:t>基于</w:t>
      </w:r>
      <w:r>
        <w:t>WEB</w:t>
      </w:r>
      <w:r>
        <w:rPr>
          <w:rFonts w:hint="eastAsia"/>
        </w:rPr>
        <w:t>平台</w:t>
      </w:r>
      <w:r>
        <w:t>的应用，</w:t>
      </w:r>
      <w:r>
        <w:rPr>
          <w:rFonts w:hint="eastAsia"/>
        </w:rPr>
        <w:t>具有</w:t>
      </w:r>
      <w:r>
        <w:t>运动数据管理，</w:t>
      </w:r>
      <w:r>
        <w:rPr>
          <w:rFonts w:hint="eastAsia"/>
        </w:rPr>
        <w:t>与</w:t>
      </w:r>
      <w:r>
        <w:t>好友竞赛等功能。</w:t>
      </w:r>
      <w:r>
        <w:rPr>
          <w:rFonts w:hint="eastAsia"/>
        </w:rPr>
        <w:t>通过</w:t>
      </w:r>
      <w:r>
        <w:t>这个平台，用户能够监管自己的</w:t>
      </w:r>
      <w:r>
        <w:rPr>
          <w:rFonts w:hint="eastAsia"/>
        </w:rPr>
        <w:t>运动</w:t>
      </w:r>
      <w:r>
        <w:t>与身体</w:t>
      </w:r>
      <w:r>
        <w:rPr>
          <w:rFonts w:hint="eastAsia"/>
        </w:rPr>
        <w:t>基本</w:t>
      </w:r>
      <w:r>
        <w:t>状况，</w:t>
      </w:r>
      <w:r>
        <w:rPr>
          <w:rFonts w:hint="eastAsia"/>
        </w:rPr>
        <w:t>也</w:t>
      </w:r>
      <w:r>
        <w:t>能够在结交到同样爱好运动的朋友的同时，</w:t>
      </w:r>
      <w:r>
        <w:rPr>
          <w:rFonts w:hint="eastAsia"/>
        </w:rPr>
        <w:t>激发</w:t>
      </w:r>
      <w:r>
        <w:t>自己的运动积极性。</w:t>
      </w:r>
    </w:p>
    <w:p w14:paraId="0A09040D" w14:textId="4AF189CF" w:rsidR="000371BA" w:rsidRDefault="00623CFB" w:rsidP="000371BA">
      <w:pPr>
        <w:pStyle w:val="2"/>
        <w:numPr>
          <w:ilvl w:val="1"/>
          <w:numId w:val="18"/>
        </w:numPr>
      </w:pPr>
      <w:bookmarkStart w:id="3" w:name="_Toc464548323"/>
      <w:r>
        <w:rPr>
          <w:rFonts w:hint="eastAsia"/>
        </w:rPr>
        <w:t>读者</w:t>
      </w:r>
      <w:r>
        <w:t>对象</w:t>
      </w:r>
      <w:bookmarkEnd w:id="3"/>
    </w:p>
    <w:p w14:paraId="7C00A613" w14:textId="1FF7842D" w:rsidR="00F76A56" w:rsidRPr="00623CFB" w:rsidRDefault="00623CFB" w:rsidP="00AE2166">
      <w:r>
        <w:rPr>
          <w:rFonts w:hint="eastAsia"/>
        </w:rPr>
        <w:t>该</w:t>
      </w:r>
      <w:r>
        <w:t>平台的开发人员，</w:t>
      </w:r>
      <w:r>
        <w:rPr>
          <w:rFonts w:hint="eastAsia"/>
        </w:rPr>
        <w:t>以及</w:t>
      </w:r>
      <w:r>
        <w:t>产品最终验收人</w:t>
      </w:r>
    </w:p>
    <w:p w14:paraId="697E2CCB" w14:textId="6C0E4CD8" w:rsidR="00582D24" w:rsidRDefault="00582D24" w:rsidP="00582D24">
      <w:pPr>
        <w:pStyle w:val="1"/>
      </w:pPr>
      <w:bookmarkStart w:id="4" w:name="_Toc464548324"/>
      <w:r>
        <w:t>2</w:t>
      </w:r>
      <w:r w:rsidR="00D9149D">
        <w:rPr>
          <w:rFonts w:hint="eastAsia"/>
        </w:rPr>
        <w:t>产品</w:t>
      </w:r>
      <w:r w:rsidR="00D9149D">
        <w:t>说明</w:t>
      </w:r>
      <w:bookmarkEnd w:id="4"/>
    </w:p>
    <w:p w14:paraId="4E7E1D0B" w14:textId="0DBED79B" w:rsidR="00582D24" w:rsidRDefault="00582D24" w:rsidP="00582D24">
      <w:pPr>
        <w:pStyle w:val="2"/>
      </w:pPr>
      <w:bookmarkStart w:id="5" w:name="_Toc464548325"/>
      <w:r>
        <w:t xml:space="preserve">2.1 </w:t>
      </w:r>
      <w:r w:rsidR="00416914">
        <w:rPr>
          <w:rFonts w:hint="eastAsia"/>
        </w:rPr>
        <w:t>产品</w:t>
      </w:r>
      <w:r w:rsidR="00416914">
        <w:t>概要及开发计划</w:t>
      </w:r>
      <w:bookmarkEnd w:id="5"/>
    </w:p>
    <w:p w14:paraId="7AF87640" w14:textId="2E7718A8" w:rsidR="00582D24" w:rsidRDefault="00944DD4" w:rsidP="00582D24">
      <w:r>
        <w:rPr>
          <w:rFonts w:hint="eastAsia"/>
        </w:rPr>
        <w:t>考虑到</w:t>
      </w:r>
      <w:r>
        <w:t>平台的功能最小完整</w:t>
      </w:r>
      <w:r>
        <w:rPr>
          <w:rFonts w:hint="eastAsia"/>
        </w:rPr>
        <w:t>版本</w:t>
      </w:r>
      <w:r>
        <w:t>需提供基本的功能，策划构思的思维导图如下</w:t>
      </w:r>
      <w:r>
        <w:rPr>
          <w:rFonts w:hint="eastAsia"/>
        </w:rPr>
        <w:t>所示</w:t>
      </w:r>
      <w:r>
        <w:t>：</w:t>
      </w:r>
    </w:p>
    <w:p w14:paraId="4A5D9FE2" w14:textId="72498AE7" w:rsidR="007B0655" w:rsidRDefault="004A1B49" w:rsidP="007B0655">
      <w:pPr>
        <w:pStyle w:val="ac"/>
        <w:ind w:leftChars="-6" w:left="-14" w:firstLineChars="3" w:firstLine="7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140F8DB" wp14:editId="522BB848">
            <wp:extent cx="5271770" cy="6525260"/>
            <wp:effectExtent l="0" t="0" r="0" b="0"/>
            <wp:docPr id="1" name="图片 1" descr="SweatGo产品规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eatGo产品规划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625C" w14:textId="131FE9EB" w:rsidR="007B0655" w:rsidRDefault="007B0655" w:rsidP="007B0655">
      <w:pPr>
        <w:pStyle w:val="ac"/>
        <w:ind w:leftChars="-6" w:left="-14" w:firstLineChars="3" w:firstLine="7"/>
      </w:pPr>
      <w:r w:rsidRPr="00DA23D0">
        <w:rPr>
          <w:rFonts w:hint="eastAsia"/>
          <w:b/>
        </w:rPr>
        <w:t>Timetable</w:t>
      </w:r>
      <w:r>
        <w:rPr>
          <w:rFonts w:hint="eastAsia"/>
        </w:rPr>
        <w:t>：</w:t>
      </w:r>
    </w:p>
    <w:p w14:paraId="15141D7F" w14:textId="11FB92F2" w:rsidR="007B0655" w:rsidRDefault="007B0655" w:rsidP="007B0655">
      <w:pPr>
        <w:pStyle w:val="ac"/>
        <w:ind w:leftChars="-6" w:left="-14" w:firstLineChars="3" w:firstLine="7"/>
      </w:pPr>
      <w:r>
        <w:rPr>
          <w:rFonts w:hint="eastAsia"/>
        </w:rPr>
        <w:t>2016</w:t>
      </w:r>
      <w:r>
        <w:t>/</w:t>
      </w:r>
      <w:r>
        <w:rPr>
          <w:rFonts w:hint="eastAsia"/>
        </w:rPr>
        <w:t>10/20</w:t>
      </w:r>
      <w:r>
        <w:t xml:space="preserve">:  </w:t>
      </w:r>
      <w:r>
        <w:rPr>
          <w:rFonts w:hint="eastAsia"/>
        </w:rPr>
        <w:t>html5</w:t>
      </w:r>
      <w:r>
        <w:rPr>
          <w:rFonts w:hint="eastAsia"/>
        </w:rPr>
        <w:t>原型设计。</w:t>
      </w:r>
    </w:p>
    <w:p w14:paraId="3FBC3BD9" w14:textId="77777777" w:rsidR="007B0655" w:rsidRPr="00C40E5F" w:rsidRDefault="007B0655" w:rsidP="007B0655">
      <w:pPr>
        <w:pStyle w:val="ac"/>
        <w:ind w:leftChars="-6" w:left="-14" w:firstLineChars="3" w:firstLine="7"/>
      </w:pPr>
      <w:r>
        <w:rPr>
          <w:rFonts w:hint="eastAsia"/>
        </w:rPr>
        <w:t>2016/11</w:t>
      </w:r>
      <w:r>
        <w:t>/</w:t>
      </w:r>
      <w:r>
        <w:rPr>
          <w:rFonts w:hint="eastAsia"/>
        </w:rPr>
        <w:t>5</w:t>
      </w:r>
      <w:r>
        <w:t xml:space="preserve">:  </w:t>
      </w:r>
      <w:r>
        <w:rPr>
          <w:rFonts w:hint="eastAsia"/>
        </w:rPr>
        <w:t xml:space="preserve">  </w:t>
      </w:r>
      <w:r>
        <w:rPr>
          <w:rFonts w:hint="eastAsia"/>
        </w:rPr>
        <w:t>系统设计文档。</w:t>
      </w:r>
    </w:p>
    <w:p w14:paraId="3350BBD7" w14:textId="77777777" w:rsidR="007B0655" w:rsidRDefault="007B0655" w:rsidP="007B0655">
      <w:pPr>
        <w:pStyle w:val="ac"/>
        <w:ind w:leftChars="-6" w:left="-14" w:firstLineChars="3" w:firstLine="7"/>
      </w:pPr>
      <w:r>
        <w:rPr>
          <w:rFonts w:hint="eastAsia"/>
        </w:rPr>
        <w:t xml:space="preserve">2016/11/30:   </w:t>
      </w:r>
      <w:r>
        <w:rPr>
          <w:rFonts w:hint="eastAsia"/>
        </w:rPr>
        <w:t>最终系统源码及相关说明文档（部署及简明使用手册）。</w:t>
      </w:r>
    </w:p>
    <w:p w14:paraId="04CB6DD5" w14:textId="77777777" w:rsidR="007B0655" w:rsidRDefault="007B0655" w:rsidP="007B0655">
      <w:pPr>
        <w:pStyle w:val="ac"/>
        <w:ind w:leftChars="-6" w:left="-14" w:firstLineChars="3" w:firstLine="7"/>
      </w:pPr>
    </w:p>
    <w:p w14:paraId="0B4137DC" w14:textId="3F9B7EC0" w:rsidR="007B0655" w:rsidRPr="007B0655" w:rsidRDefault="007B0655" w:rsidP="007B0655">
      <w:pPr>
        <w:pStyle w:val="ac"/>
        <w:ind w:leftChars="-6" w:left="-14" w:firstLineChars="3" w:firstLine="7"/>
        <w:rPr>
          <w:i w:val="0"/>
        </w:rPr>
      </w:pPr>
      <w:r w:rsidRPr="007B0655">
        <w:rPr>
          <w:rFonts w:hint="eastAsia"/>
          <w:i w:val="0"/>
        </w:rPr>
        <w:t>具体</w:t>
      </w:r>
      <w:r w:rsidRPr="007B0655">
        <w:rPr>
          <w:i w:val="0"/>
        </w:rPr>
        <w:t>功能性需求见</w:t>
      </w:r>
      <w:r w:rsidRPr="007B0655">
        <w:rPr>
          <w:i w:val="0"/>
        </w:rPr>
        <w:t>3</w:t>
      </w:r>
    </w:p>
    <w:p w14:paraId="61311D14" w14:textId="2A2C5746" w:rsidR="00582D24" w:rsidRPr="00582D24" w:rsidRDefault="00582D24" w:rsidP="00582D24">
      <w:pPr>
        <w:pStyle w:val="1"/>
      </w:pPr>
      <w:bookmarkStart w:id="6" w:name="_Toc464548326"/>
      <w:r>
        <w:lastRenderedPageBreak/>
        <w:t>3</w:t>
      </w:r>
      <w:r w:rsidR="007B772F">
        <w:rPr>
          <w:rFonts w:hint="eastAsia"/>
        </w:rPr>
        <w:t>功能性</w:t>
      </w:r>
      <w:r w:rsidR="007B772F">
        <w:t>需求</w:t>
      </w:r>
      <w:bookmarkEnd w:id="6"/>
    </w:p>
    <w:p w14:paraId="5F5FD81F" w14:textId="3653F7E1" w:rsidR="00582D24" w:rsidRDefault="00582D24" w:rsidP="00582D24">
      <w:pPr>
        <w:pStyle w:val="2"/>
      </w:pPr>
      <w:bookmarkStart w:id="7" w:name="_Toc464548327"/>
      <w:r>
        <w:t xml:space="preserve">3.1 </w:t>
      </w:r>
      <w:r w:rsidR="002E5F02">
        <w:t>查看</w:t>
      </w:r>
      <w:r w:rsidR="002E5F02">
        <w:rPr>
          <w:rFonts w:hint="eastAsia"/>
        </w:rPr>
        <w:t>个人</w:t>
      </w:r>
      <w:r w:rsidR="002E5F02">
        <w:t>首页</w:t>
      </w:r>
      <w:r w:rsidR="002E5F02">
        <w:rPr>
          <w:rFonts w:hint="eastAsia"/>
        </w:rPr>
        <w:t>数据</w:t>
      </w:r>
      <w:bookmarkEnd w:id="7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EC35EB" w:rsidRPr="00D27B9C" w14:paraId="165CD4A8" w14:textId="77777777" w:rsidTr="00EC35EB">
        <w:tc>
          <w:tcPr>
            <w:tcW w:w="2188" w:type="dxa"/>
          </w:tcPr>
          <w:p w14:paraId="5EF07112" w14:textId="77777777" w:rsidR="00D27B9C" w:rsidRPr="00D27B9C" w:rsidRDefault="00D27B9C" w:rsidP="00D27B9C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 w:rsidRPr="00D27B9C">
              <w:t>W01</w:t>
            </w:r>
          </w:p>
        </w:tc>
        <w:tc>
          <w:tcPr>
            <w:tcW w:w="3936" w:type="dxa"/>
          </w:tcPr>
          <w:p w14:paraId="492EAA16" w14:textId="5AB43355" w:rsidR="00D27B9C" w:rsidRPr="00D27B9C" w:rsidRDefault="00D27B9C" w:rsidP="00D27B9C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BA6CAB">
              <w:rPr>
                <w:rFonts w:hint="eastAsia"/>
              </w:rPr>
              <w:t>查看</w:t>
            </w:r>
            <w:r w:rsidR="00BA6CAB">
              <w:t>个人首页数据</w:t>
            </w:r>
          </w:p>
        </w:tc>
        <w:tc>
          <w:tcPr>
            <w:tcW w:w="2235" w:type="dxa"/>
          </w:tcPr>
          <w:p w14:paraId="1E3FF313" w14:textId="77777777" w:rsidR="00D27B9C" w:rsidRPr="00D27B9C" w:rsidRDefault="00D27B9C" w:rsidP="00D27B9C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优先级：高</w:t>
            </w:r>
          </w:p>
        </w:tc>
      </w:tr>
      <w:tr w:rsidR="00EC35EB" w:rsidRPr="00D27B9C" w14:paraId="59D1292D" w14:textId="77777777" w:rsidTr="00EC35EB">
        <w:tc>
          <w:tcPr>
            <w:tcW w:w="8359" w:type="dxa"/>
            <w:gridSpan w:val="3"/>
          </w:tcPr>
          <w:p w14:paraId="0256DFB7" w14:textId="77777777" w:rsidR="00D27B9C" w:rsidRPr="00D27B9C" w:rsidRDefault="00D27B9C" w:rsidP="00D27B9C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EC35EB" w:rsidRPr="00D27B9C" w14:paraId="60774C2A" w14:textId="77777777" w:rsidTr="00EC35EB">
        <w:tc>
          <w:tcPr>
            <w:tcW w:w="8359" w:type="dxa"/>
            <w:gridSpan w:val="3"/>
          </w:tcPr>
          <w:p w14:paraId="482577F2" w14:textId="25BB0CE6" w:rsidR="00D27B9C" w:rsidRPr="00D27B9C" w:rsidRDefault="00BA6CAB" w:rsidP="00D27B9C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>
              <w:t>查看我的</w:t>
            </w:r>
            <w:r>
              <w:rPr>
                <w:rFonts w:hint="eastAsia"/>
              </w:rPr>
              <w:t>相关</w:t>
            </w:r>
            <w:r>
              <w:t>综合的信息</w:t>
            </w:r>
          </w:p>
        </w:tc>
      </w:tr>
      <w:tr w:rsidR="00EC35EB" w:rsidRPr="00D27B9C" w14:paraId="4ED93BC7" w14:textId="77777777" w:rsidTr="00EC35EB">
        <w:tc>
          <w:tcPr>
            <w:tcW w:w="8359" w:type="dxa"/>
            <w:gridSpan w:val="3"/>
          </w:tcPr>
          <w:p w14:paraId="5BB1CB83" w14:textId="77777777" w:rsidR="00D27B9C" w:rsidRPr="00D27B9C" w:rsidRDefault="00D27B9C" w:rsidP="00D27B9C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EC35EB" w:rsidRPr="00D27B9C" w14:paraId="46345ACE" w14:textId="77777777" w:rsidTr="00EC35EB">
        <w:tc>
          <w:tcPr>
            <w:tcW w:w="8359" w:type="dxa"/>
            <w:gridSpan w:val="3"/>
          </w:tcPr>
          <w:p w14:paraId="767F1116" w14:textId="77777777" w:rsidR="00D27B9C" w:rsidRPr="00022F54" w:rsidRDefault="00FB044D" w:rsidP="00B81D4E">
            <w:pPr>
              <w:pStyle w:val="ac"/>
              <w:widowControl w:val="0"/>
              <w:numPr>
                <w:ilvl w:val="0"/>
                <w:numId w:val="25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系统</w:t>
            </w:r>
            <w:r>
              <w:rPr>
                <w:i w:val="0"/>
              </w:rPr>
              <w:t>展示用户的已消耗卡路里、锻炼时长、</w:t>
            </w:r>
            <w:r>
              <w:rPr>
                <w:rFonts w:hint="eastAsia"/>
                <w:i w:val="0"/>
              </w:rPr>
              <w:t>里程数</w:t>
            </w:r>
            <w:r>
              <w:rPr>
                <w:i w:val="0"/>
              </w:rPr>
              <w:t>的累计数据</w:t>
            </w:r>
          </w:p>
          <w:p w14:paraId="6C5AFECE" w14:textId="0D14334C" w:rsidR="00022F54" w:rsidRPr="00022F54" w:rsidRDefault="00022F54" w:rsidP="00B81D4E">
            <w:pPr>
              <w:pStyle w:val="ac"/>
              <w:widowControl w:val="0"/>
              <w:numPr>
                <w:ilvl w:val="0"/>
                <w:numId w:val="25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系统</w:t>
            </w:r>
            <w:r>
              <w:rPr>
                <w:i w:val="0"/>
              </w:rPr>
              <w:t>展示最近参与的</w:t>
            </w:r>
            <w:r>
              <w:rPr>
                <w:rFonts w:hint="eastAsia"/>
                <w:i w:val="0"/>
              </w:rPr>
              <w:t>竞赛</w:t>
            </w:r>
            <w:r>
              <w:rPr>
                <w:i w:val="0"/>
              </w:rPr>
              <w:t>简略列表，</w:t>
            </w:r>
            <w:r>
              <w:rPr>
                <w:rFonts w:hint="eastAsia"/>
                <w:i w:val="0"/>
              </w:rPr>
              <w:t>包含</w:t>
            </w:r>
            <w:r>
              <w:rPr>
                <w:i w:val="0"/>
              </w:rPr>
              <w:t>竞赛的名字，</w:t>
            </w:r>
            <w:r>
              <w:rPr>
                <w:rFonts w:hint="eastAsia"/>
                <w:i w:val="0"/>
              </w:rPr>
              <w:t>参与人</w:t>
            </w:r>
            <w:r>
              <w:rPr>
                <w:i w:val="0"/>
              </w:rPr>
              <w:t>，</w:t>
            </w:r>
            <w:r>
              <w:rPr>
                <w:rFonts w:hint="eastAsia"/>
                <w:i w:val="0"/>
              </w:rPr>
              <w:t>结束时间</w:t>
            </w:r>
            <w:r>
              <w:rPr>
                <w:i w:val="0"/>
              </w:rPr>
              <w:t>，</w:t>
            </w:r>
            <w:r>
              <w:rPr>
                <w:rFonts w:hint="eastAsia"/>
                <w:i w:val="0"/>
              </w:rPr>
              <w:t>对方</w:t>
            </w:r>
            <w:r>
              <w:rPr>
                <w:i w:val="0"/>
              </w:rPr>
              <w:t>已完成数</w:t>
            </w:r>
            <w:r w:rsidR="00DC5884">
              <w:rPr>
                <w:i w:val="0"/>
              </w:rPr>
              <w:t>，</w:t>
            </w:r>
            <w:r w:rsidR="00DC5884">
              <w:rPr>
                <w:rFonts w:hint="eastAsia"/>
                <w:i w:val="0"/>
              </w:rPr>
              <w:t>默认</w:t>
            </w:r>
            <w:r w:rsidR="00DC5884">
              <w:rPr>
                <w:i w:val="0"/>
              </w:rPr>
              <w:t>展示</w:t>
            </w:r>
            <w:r w:rsidR="00DC5884">
              <w:rPr>
                <w:i w:val="0"/>
              </w:rPr>
              <w:t>3</w:t>
            </w:r>
            <w:r w:rsidR="00DC5884">
              <w:rPr>
                <w:rFonts w:hint="eastAsia"/>
                <w:i w:val="0"/>
              </w:rPr>
              <w:t>条</w:t>
            </w:r>
            <w:r w:rsidR="00DC5884">
              <w:rPr>
                <w:i w:val="0"/>
              </w:rPr>
              <w:t>，</w:t>
            </w:r>
            <w:r w:rsidR="00DC5884">
              <w:rPr>
                <w:rFonts w:hint="eastAsia"/>
                <w:i w:val="0"/>
              </w:rPr>
              <w:t>详情</w:t>
            </w:r>
            <w:r w:rsidR="00DC5884">
              <w:rPr>
                <w:i w:val="0"/>
              </w:rPr>
              <w:t>以及更多跳转至竞赛页面</w:t>
            </w:r>
          </w:p>
          <w:p w14:paraId="7CA44D3F" w14:textId="69AD7C48" w:rsidR="00022F54" w:rsidRPr="00D27B9C" w:rsidRDefault="00DC5884" w:rsidP="00B81D4E">
            <w:pPr>
              <w:pStyle w:val="ac"/>
              <w:widowControl w:val="0"/>
              <w:numPr>
                <w:ilvl w:val="0"/>
                <w:numId w:val="25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系统展示</w:t>
            </w:r>
            <w:r w:rsidR="007D71B2">
              <w:rPr>
                <w:i w:val="0"/>
              </w:rPr>
              <w:t>好友</w:t>
            </w:r>
            <w:r w:rsidR="007D71B2">
              <w:rPr>
                <w:i w:val="0"/>
              </w:rPr>
              <w:t>/</w:t>
            </w:r>
            <w:r w:rsidR="007D71B2">
              <w:rPr>
                <w:rFonts w:hint="eastAsia"/>
                <w:i w:val="0"/>
              </w:rPr>
              <w:t>关注</w:t>
            </w:r>
            <w:r w:rsidR="007D71B2">
              <w:rPr>
                <w:i w:val="0"/>
              </w:rPr>
              <w:t>的人的动态</w:t>
            </w:r>
            <w:r w:rsidR="00650D98">
              <w:rPr>
                <w:i w:val="0"/>
              </w:rPr>
              <w:t>信息，</w:t>
            </w:r>
            <w:r w:rsidR="00650D98">
              <w:rPr>
                <w:rFonts w:hint="eastAsia"/>
                <w:i w:val="0"/>
              </w:rPr>
              <w:t>默认</w:t>
            </w:r>
            <w:r w:rsidR="00650D98">
              <w:rPr>
                <w:i w:val="0"/>
              </w:rPr>
              <w:t>显示</w:t>
            </w:r>
            <w:r w:rsidR="00650D98">
              <w:rPr>
                <w:i w:val="0"/>
              </w:rPr>
              <w:t>5</w:t>
            </w:r>
            <w:r w:rsidR="00650D98">
              <w:rPr>
                <w:rFonts w:hint="eastAsia"/>
                <w:i w:val="0"/>
              </w:rPr>
              <w:t>条</w:t>
            </w:r>
          </w:p>
        </w:tc>
      </w:tr>
    </w:tbl>
    <w:p w14:paraId="034958ED" w14:textId="2D646B70" w:rsidR="00582D24" w:rsidRDefault="00582D24" w:rsidP="00582D24"/>
    <w:p w14:paraId="01AF3C2E" w14:textId="38882902" w:rsidR="001C3548" w:rsidRPr="00582D24" w:rsidRDefault="004E42A3" w:rsidP="001C3548">
      <w:pPr>
        <w:pStyle w:val="2"/>
      </w:pPr>
      <w:bookmarkStart w:id="8" w:name="_Toc464548328"/>
      <w:r>
        <w:t>3.2</w:t>
      </w:r>
      <w:r w:rsidR="001C3548">
        <w:t xml:space="preserve"> </w:t>
      </w:r>
      <w:r w:rsidR="00590A60">
        <w:t>查看运动统计曲线</w:t>
      </w:r>
      <w:bookmarkEnd w:id="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D807EC" w:rsidRPr="00D27B9C" w14:paraId="0C2E380F" w14:textId="77777777" w:rsidTr="00773E1A">
        <w:tc>
          <w:tcPr>
            <w:tcW w:w="2188" w:type="dxa"/>
          </w:tcPr>
          <w:p w14:paraId="7F772A07" w14:textId="36F5D8A2" w:rsidR="00D807EC" w:rsidRPr="00D27B9C" w:rsidRDefault="00D807E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W02</w:t>
            </w:r>
          </w:p>
        </w:tc>
        <w:tc>
          <w:tcPr>
            <w:tcW w:w="3936" w:type="dxa"/>
          </w:tcPr>
          <w:p w14:paraId="199453FE" w14:textId="12247439" w:rsidR="00D807EC" w:rsidRPr="00D27B9C" w:rsidRDefault="00D807E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>
              <w:rPr>
                <w:rFonts w:hint="eastAsia"/>
              </w:rPr>
              <w:t>查看</w:t>
            </w:r>
            <w:r w:rsidR="00590A60">
              <w:rPr>
                <w:rFonts w:hint="eastAsia"/>
              </w:rPr>
              <w:t>运动</w:t>
            </w:r>
            <w:r w:rsidR="00590A60">
              <w:t>统计曲线</w:t>
            </w:r>
          </w:p>
        </w:tc>
        <w:tc>
          <w:tcPr>
            <w:tcW w:w="2235" w:type="dxa"/>
          </w:tcPr>
          <w:p w14:paraId="6A66FE14" w14:textId="77777777" w:rsidR="00D807EC" w:rsidRPr="00D27B9C" w:rsidRDefault="00D807E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优先级：高</w:t>
            </w:r>
          </w:p>
        </w:tc>
      </w:tr>
      <w:tr w:rsidR="00D807EC" w:rsidRPr="00D27B9C" w14:paraId="20BEA5AB" w14:textId="77777777" w:rsidTr="00773E1A">
        <w:tc>
          <w:tcPr>
            <w:tcW w:w="8359" w:type="dxa"/>
            <w:gridSpan w:val="3"/>
          </w:tcPr>
          <w:p w14:paraId="6429556A" w14:textId="77777777" w:rsidR="00D807EC" w:rsidRPr="00D27B9C" w:rsidRDefault="00D807E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D807EC" w:rsidRPr="00D27B9C" w14:paraId="3897B69E" w14:textId="77777777" w:rsidTr="00773E1A">
        <w:tc>
          <w:tcPr>
            <w:tcW w:w="8359" w:type="dxa"/>
            <w:gridSpan w:val="3"/>
          </w:tcPr>
          <w:p w14:paraId="4CE642A6" w14:textId="6013D5C3" w:rsidR="00D807EC" w:rsidRPr="00D27B9C" w:rsidRDefault="00D807EC" w:rsidP="000D7EA8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>
              <w:t>查看我的</w:t>
            </w:r>
            <w:r w:rsidR="000D7EA8">
              <w:t>运动数据的历史轨迹</w:t>
            </w:r>
          </w:p>
        </w:tc>
      </w:tr>
      <w:tr w:rsidR="00D807EC" w:rsidRPr="00D27B9C" w14:paraId="1C9EF552" w14:textId="77777777" w:rsidTr="00773E1A">
        <w:tc>
          <w:tcPr>
            <w:tcW w:w="8359" w:type="dxa"/>
            <w:gridSpan w:val="3"/>
          </w:tcPr>
          <w:p w14:paraId="2F459CD9" w14:textId="77777777" w:rsidR="00D807EC" w:rsidRPr="00D27B9C" w:rsidRDefault="00D807E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D807EC" w:rsidRPr="00D27B9C" w14:paraId="65E774F4" w14:textId="77777777" w:rsidTr="00773E1A">
        <w:tc>
          <w:tcPr>
            <w:tcW w:w="8359" w:type="dxa"/>
            <w:gridSpan w:val="3"/>
          </w:tcPr>
          <w:p w14:paraId="1935FF04" w14:textId="49792A9D" w:rsidR="00D807EC" w:rsidRPr="000A63C8" w:rsidRDefault="00D807EC" w:rsidP="00824CC0">
            <w:pPr>
              <w:pStyle w:val="ac"/>
              <w:widowControl w:val="0"/>
              <w:numPr>
                <w:ilvl w:val="0"/>
                <w:numId w:val="26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系统</w:t>
            </w:r>
            <w:r>
              <w:rPr>
                <w:i w:val="0"/>
              </w:rPr>
              <w:t>展示用户的已消耗卡路里、锻炼时长、</w:t>
            </w:r>
            <w:r>
              <w:rPr>
                <w:rFonts w:hint="eastAsia"/>
                <w:i w:val="0"/>
              </w:rPr>
              <w:t>里程数</w:t>
            </w:r>
            <w:r>
              <w:rPr>
                <w:i w:val="0"/>
              </w:rPr>
              <w:t>的</w:t>
            </w:r>
            <w:r w:rsidR="000A63C8">
              <w:rPr>
                <w:i w:val="0"/>
              </w:rPr>
              <w:t>历史变化</w:t>
            </w:r>
            <w:r w:rsidR="000A63C8">
              <w:rPr>
                <w:rFonts w:hint="eastAsia"/>
                <w:i w:val="0"/>
              </w:rPr>
              <w:t>图表</w:t>
            </w:r>
          </w:p>
          <w:p w14:paraId="4864AF89" w14:textId="71C7D44A" w:rsidR="000A63C8" w:rsidRPr="00022F54" w:rsidRDefault="000A63C8" w:rsidP="000A63C8">
            <w:pPr>
              <w:pStyle w:val="ac"/>
              <w:widowControl w:val="0"/>
              <w:adjustRightInd w:val="0"/>
              <w:snapToGrid w:val="0"/>
              <w:ind w:left="360"/>
              <w:textAlignment w:val="baseline"/>
            </w:pPr>
            <w:r>
              <w:rPr>
                <w:i w:val="0"/>
              </w:rPr>
              <w:t>（如果为空</w:t>
            </w:r>
            <w:r>
              <w:rPr>
                <w:rFonts w:hint="eastAsia"/>
                <w:i w:val="0"/>
              </w:rPr>
              <w:t>则</w:t>
            </w:r>
            <w:r>
              <w:rPr>
                <w:i w:val="0"/>
              </w:rPr>
              <w:t>给出</w:t>
            </w:r>
            <w:r>
              <w:rPr>
                <w:rFonts w:hint="eastAsia"/>
                <w:i w:val="0"/>
              </w:rPr>
              <w:t>占位</w:t>
            </w:r>
            <w:r>
              <w:rPr>
                <w:i w:val="0"/>
              </w:rPr>
              <w:t>图提示运动）</w:t>
            </w:r>
          </w:p>
          <w:p w14:paraId="556D872C" w14:textId="6D59FEE5" w:rsidR="00D807EC" w:rsidRPr="00D27B9C" w:rsidRDefault="000A63C8" w:rsidP="00824CC0">
            <w:pPr>
              <w:pStyle w:val="ac"/>
              <w:widowControl w:val="0"/>
              <w:numPr>
                <w:ilvl w:val="0"/>
                <w:numId w:val="26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系统给出三者统计过后的简略结果（待定）</w:t>
            </w:r>
          </w:p>
        </w:tc>
      </w:tr>
    </w:tbl>
    <w:p w14:paraId="13D191C1" w14:textId="0E3162FC" w:rsidR="003665C0" w:rsidRPr="00582D24" w:rsidRDefault="007C1570" w:rsidP="003665C0">
      <w:pPr>
        <w:pStyle w:val="2"/>
      </w:pPr>
      <w:bookmarkStart w:id="9" w:name="_Toc464548329"/>
      <w:r>
        <w:t>3.3</w:t>
      </w:r>
      <w:r w:rsidR="003665C0">
        <w:t xml:space="preserve"> </w:t>
      </w:r>
      <w:r w:rsidR="00B11D9E">
        <w:rPr>
          <w:rFonts w:hint="eastAsia"/>
        </w:rPr>
        <w:t>记录</w:t>
      </w:r>
      <w:r w:rsidR="00B11D9E">
        <w:t>用户身高和体重</w:t>
      </w:r>
      <w:bookmarkEnd w:id="9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3665C0" w:rsidRPr="00D27B9C" w14:paraId="1B552854" w14:textId="77777777" w:rsidTr="00773E1A">
        <w:tc>
          <w:tcPr>
            <w:tcW w:w="2188" w:type="dxa"/>
          </w:tcPr>
          <w:p w14:paraId="31447DC8" w14:textId="346AEBD5" w:rsidR="003665C0" w:rsidRPr="00D27B9C" w:rsidRDefault="003665C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CF3C8C">
              <w:t>3</w:t>
            </w:r>
          </w:p>
        </w:tc>
        <w:tc>
          <w:tcPr>
            <w:tcW w:w="3936" w:type="dxa"/>
          </w:tcPr>
          <w:p w14:paraId="2B9A3E6B" w14:textId="091932F3" w:rsidR="003665C0" w:rsidRPr="00D27B9C" w:rsidRDefault="003665C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CF3C8C">
              <w:rPr>
                <w:rFonts w:hint="eastAsia"/>
              </w:rPr>
              <w:t>记录</w:t>
            </w:r>
            <w:r w:rsidR="00CF3C8C">
              <w:t>用户身高和体重</w:t>
            </w:r>
          </w:p>
        </w:tc>
        <w:tc>
          <w:tcPr>
            <w:tcW w:w="2235" w:type="dxa"/>
          </w:tcPr>
          <w:p w14:paraId="575963C4" w14:textId="54B67520" w:rsidR="003665C0" w:rsidRPr="00D27B9C" w:rsidRDefault="003665C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CF3C8C">
              <w:rPr>
                <w:rFonts w:hint="eastAsia"/>
              </w:rPr>
              <w:t>中</w:t>
            </w:r>
          </w:p>
        </w:tc>
      </w:tr>
      <w:tr w:rsidR="003665C0" w:rsidRPr="00D27B9C" w14:paraId="610FC9C5" w14:textId="77777777" w:rsidTr="00773E1A">
        <w:tc>
          <w:tcPr>
            <w:tcW w:w="8359" w:type="dxa"/>
            <w:gridSpan w:val="3"/>
          </w:tcPr>
          <w:p w14:paraId="2CF8D4FD" w14:textId="77777777" w:rsidR="003665C0" w:rsidRPr="00D27B9C" w:rsidRDefault="003665C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3665C0" w:rsidRPr="00D27B9C" w14:paraId="1B5E4DAD" w14:textId="77777777" w:rsidTr="00773E1A">
        <w:tc>
          <w:tcPr>
            <w:tcW w:w="8359" w:type="dxa"/>
            <w:gridSpan w:val="3"/>
          </w:tcPr>
          <w:p w14:paraId="35BC7EEE" w14:textId="6B58A4CC" w:rsidR="003665C0" w:rsidRPr="00D27B9C" w:rsidRDefault="003665C0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CF3C8C">
              <w:t>记录我的身高和体重的变化</w:t>
            </w:r>
          </w:p>
        </w:tc>
      </w:tr>
      <w:tr w:rsidR="003665C0" w:rsidRPr="00D27B9C" w14:paraId="428B5969" w14:textId="77777777" w:rsidTr="00773E1A">
        <w:tc>
          <w:tcPr>
            <w:tcW w:w="8359" w:type="dxa"/>
            <w:gridSpan w:val="3"/>
          </w:tcPr>
          <w:p w14:paraId="0BD697D4" w14:textId="77777777" w:rsidR="003665C0" w:rsidRPr="00D27B9C" w:rsidRDefault="003665C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3665C0" w:rsidRPr="00D27B9C" w14:paraId="0D0DA0B8" w14:textId="77777777" w:rsidTr="00773E1A">
        <w:tc>
          <w:tcPr>
            <w:tcW w:w="8359" w:type="dxa"/>
            <w:gridSpan w:val="3"/>
          </w:tcPr>
          <w:p w14:paraId="152EC25B" w14:textId="77777777" w:rsidR="003665C0" w:rsidRPr="002709F4" w:rsidRDefault="009C6D76" w:rsidP="009C6D76">
            <w:pPr>
              <w:pStyle w:val="ac"/>
              <w:widowControl w:val="0"/>
              <w:numPr>
                <w:ilvl w:val="0"/>
                <w:numId w:val="27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用户</w:t>
            </w:r>
            <w:r>
              <w:rPr>
                <w:i w:val="0"/>
              </w:rPr>
              <w:t>手动输入自己的身高和体重信息，</w:t>
            </w:r>
            <w:r>
              <w:rPr>
                <w:rFonts w:hint="eastAsia"/>
                <w:i w:val="0"/>
              </w:rPr>
              <w:t>图表</w:t>
            </w:r>
            <w:r>
              <w:rPr>
                <w:i w:val="0"/>
              </w:rPr>
              <w:t>展示身高和体重的变化曲线图</w:t>
            </w:r>
          </w:p>
          <w:p w14:paraId="39870D15" w14:textId="3D0B0469" w:rsidR="002709F4" w:rsidRPr="00D27B9C" w:rsidRDefault="002709F4" w:rsidP="002709F4">
            <w:pPr>
              <w:pStyle w:val="ac"/>
              <w:widowControl w:val="0"/>
              <w:adjustRightInd w:val="0"/>
              <w:snapToGrid w:val="0"/>
              <w:ind w:left="360"/>
              <w:textAlignment w:val="baseline"/>
            </w:pPr>
            <w:r>
              <w:rPr>
                <w:i w:val="0"/>
              </w:rPr>
              <w:t>（如果为空则给出</w:t>
            </w:r>
            <w:r>
              <w:rPr>
                <w:rFonts w:hint="eastAsia"/>
                <w:i w:val="0"/>
              </w:rPr>
              <w:t>提示</w:t>
            </w:r>
            <w:r>
              <w:rPr>
                <w:i w:val="0"/>
              </w:rPr>
              <w:t>条提示用户输入身高和体重）</w:t>
            </w:r>
          </w:p>
        </w:tc>
      </w:tr>
    </w:tbl>
    <w:p w14:paraId="5542E099" w14:textId="77777777" w:rsidR="001C3548" w:rsidRDefault="001C3548" w:rsidP="00582D24"/>
    <w:p w14:paraId="0E5EB8F2" w14:textId="333838D3" w:rsidR="00446A8C" w:rsidRPr="00582D24" w:rsidRDefault="007C1570" w:rsidP="00446A8C">
      <w:pPr>
        <w:pStyle w:val="2"/>
      </w:pPr>
      <w:bookmarkStart w:id="10" w:name="_Toc464548330"/>
      <w:r>
        <w:lastRenderedPageBreak/>
        <w:t>3.4</w:t>
      </w:r>
      <w:r w:rsidR="00446A8C">
        <w:t xml:space="preserve"> </w:t>
      </w:r>
      <w:r w:rsidR="00275B0C">
        <w:t>查看个人赛列表</w:t>
      </w:r>
      <w:bookmarkEnd w:id="10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446A8C" w:rsidRPr="00D27B9C" w14:paraId="732DAF05" w14:textId="77777777" w:rsidTr="00773E1A">
        <w:tc>
          <w:tcPr>
            <w:tcW w:w="2188" w:type="dxa"/>
          </w:tcPr>
          <w:p w14:paraId="62E9CBDE" w14:textId="7B3D81F6" w:rsidR="00446A8C" w:rsidRPr="00D27B9C" w:rsidRDefault="00446A8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275B0C">
              <w:t>4</w:t>
            </w:r>
          </w:p>
        </w:tc>
        <w:tc>
          <w:tcPr>
            <w:tcW w:w="3936" w:type="dxa"/>
          </w:tcPr>
          <w:p w14:paraId="3E3EE714" w14:textId="7880E8D4" w:rsidR="00446A8C" w:rsidRPr="00D27B9C" w:rsidRDefault="00446A8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275B0C">
              <w:rPr>
                <w:rFonts w:hint="eastAsia"/>
              </w:rPr>
              <w:t>查看</w:t>
            </w:r>
            <w:r w:rsidR="00275B0C">
              <w:t>个人赛列表</w:t>
            </w:r>
          </w:p>
        </w:tc>
        <w:tc>
          <w:tcPr>
            <w:tcW w:w="2235" w:type="dxa"/>
          </w:tcPr>
          <w:p w14:paraId="0E33C588" w14:textId="650EB6AE" w:rsidR="00446A8C" w:rsidRPr="00D27B9C" w:rsidRDefault="00446A8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D212D8">
              <w:rPr>
                <w:rFonts w:hint="eastAsia"/>
              </w:rPr>
              <w:t>高</w:t>
            </w:r>
          </w:p>
        </w:tc>
      </w:tr>
      <w:tr w:rsidR="00446A8C" w:rsidRPr="00D27B9C" w14:paraId="33501BFB" w14:textId="77777777" w:rsidTr="00773E1A">
        <w:tc>
          <w:tcPr>
            <w:tcW w:w="8359" w:type="dxa"/>
            <w:gridSpan w:val="3"/>
          </w:tcPr>
          <w:p w14:paraId="3AA050FF" w14:textId="77777777" w:rsidR="00446A8C" w:rsidRPr="00D27B9C" w:rsidRDefault="00446A8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446A8C" w:rsidRPr="00D27B9C" w14:paraId="0C3D4D3A" w14:textId="77777777" w:rsidTr="00773E1A">
        <w:tc>
          <w:tcPr>
            <w:tcW w:w="8359" w:type="dxa"/>
            <w:gridSpan w:val="3"/>
          </w:tcPr>
          <w:p w14:paraId="234E41C1" w14:textId="3A67D217" w:rsidR="00446A8C" w:rsidRPr="00D27B9C" w:rsidRDefault="00446A8C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D212D8">
              <w:t>看看有什么个人竞赛</w:t>
            </w:r>
            <w:r w:rsidR="008020D2">
              <w:t>，</w:t>
            </w:r>
            <w:r w:rsidR="008020D2">
              <w:rPr>
                <w:rFonts w:hint="eastAsia"/>
              </w:rPr>
              <w:t>是否</w:t>
            </w:r>
            <w:r w:rsidR="008020D2">
              <w:t>适合</w:t>
            </w:r>
          </w:p>
        </w:tc>
      </w:tr>
      <w:tr w:rsidR="00446A8C" w:rsidRPr="00D27B9C" w14:paraId="705D6E28" w14:textId="77777777" w:rsidTr="00773E1A">
        <w:tc>
          <w:tcPr>
            <w:tcW w:w="8359" w:type="dxa"/>
            <w:gridSpan w:val="3"/>
          </w:tcPr>
          <w:p w14:paraId="26C861D2" w14:textId="77777777" w:rsidR="00446A8C" w:rsidRPr="00D27B9C" w:rsidRDefault="00446A8C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446A8C" w:rsidRPr="00D27B9C" w14:paraId="78E1B5C4" w14:textId="77777777" w:rsidTr="00773E1A">
        <w:tc>
          <w:tcPr>
            <w:tcW w:w="8359" w:type="dxa"/>
            <w:gridSpan w:val="3"/>
          </w:tcPr>
          <w:p w14:paraId="4B57EF90" w14:textId="568D6E7F" w:rsidR="0056229C" w:rsidRPr="00E339DD" w:rsidRDefault="00446A8C" w:rsidP="0056229C">
            <w:pPr>
              <w:pStyle w:val="ac"/>
              <w:widowControl w:val="0"/>
              <w:numPr>
                <w:ilvl w:val="0"/>
                <w:numId w:val="28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用户</w:t>
            </w:r>
            <w:r w:rsidR="0056229C">
              <w:rPr>
                <w:i w:val="0"/>
              </w:rPr>
              <w:t>查看个人赛列表，个人竞赛列表展示竞赛基本信息（</w:t>
            </w:r>
            <w:r w:rsidR="0056229C">
              <w:rPr>
                <w:rFonts w:hint="eastAsia"/>
                <w:i w:val="0"/>
              </w:rPr>
              <w:t>名称</w:t>
            </w:r>
            <w:r w:rsidR="0056229C">
              <w:rPr>
                <w:i w:val="0"/>
              </w:rPr>
              <w:t>，类别，</w:t>
            </w:r>
            <w:r w:rsidR="0056229C">
              <w:rPr>
                <w:rFonts w:hint="eastAsia"/>
                <w:i w:val="0"/>
              </w:rPr>
              <w:t>发布者</w:t>
            </w:r>
            <w:r w:rsidR="0056229C">
              <w:rPr>
                <w:i w:val="0"/>
              </w:rPr>
              <w:t>，</w:t>
            </w:r>
            <w:r w:rsidR="0056229C">
              <w:rPr>
                <w:rFonts w:hint="eastAsia"/>
                <w:i w:val="0"/>
              </w:rPr>
              <w:t>标签</w:t>
            </w:r>
            <w:r w:rsidR="0056229C">
              <w:rPr>
                <w:i w:val="0"/>
              </w:rPr>
              <w:t>，</w:t>
            </w:r>
            <w:r w:rsidR="0056229C">
              <w:rPr>
                <w:rFonts w:hint="eastAsia"/>
                <w:i w:val="0"/>
              </w:rPr>
              <w:t>起始时间</w:t>
            </w:r>
            <w:r w:rsidR="0056229C">
              <w:rPr>
                <w:i w:val="0"/>
              </w:rPr>
              <w:t>）</w:t>
            </w:r>
          </w:p>
          <w:p w14:paraId="1434EB0C" w14:textId="6E69A811" w:rsidR="00E339DD" w:rsidRPr="00D27B9C" w:rsidRDefault="00E339DD" w:rsidP="0056229C">
            <w:pPr>
              <w:pStyle w:val="ac"/>
              <w:widowControl w:val="0"/>
              <w:numPr>
                <w:ilvl w:val="0"/>
                <w:numId w:val="28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用户</w:t>
            </w:r>
            <w:r>
              <w:rPr>
                <w:i w:val="0"/>
              </w:rPr>
              <w:t>点击</w:t>
            </w:r>
            <w:r>
              <w:rPr>
                <w:rFonts w:hint="eastAsia"/>
                <w:i w:val="0"/>
              </w:rPr>
              <w:t>参与</w:t>
            </w:r>
            <w:r>
              <w:rPr>
                <w:i w:val="0"/>
              </w:rPr>
              <w:t>之后进入查看详情</w:t>
            </w:r>
          </w:p>
          <w:p w14:paraId="078E4B0C" w14:textId="5A37DC23" w:rsidR="00446A8C" w:rsidRPr="00D27B9C" w:rsidRDefault="00446A8C" w:rsidP="00773E1A">
            <w:pPr>
              <w:pStyle w:val="ac"/>
              <w:widowControl w:val="0"/>
              <w:adjustRightInd w:val="0"/>
              <w:snapToGrid w:val="0"/>
              <w:ind w:left="360"/>
              <w:textAlignment w:val="baseline"/>
            </w:pPr>
          </w:p>
        </w:tc>
      </w:tr>
    </w:tbl>
    <w:p w14:paraId="12F64FC3" w14:textId="77777777" w:rsidR="00446A8C" w:rsidRDefault="00446A8C" w:rsidP="00582D24"/>
    <w:p w14:paraId="6FD4FF9A" w14:textId="14906394" w:rsidR="00A60EBF" w:rsidRPr="00582D24" w:rsidRDefault="007C1570" w:rsidP="00A60EBF">
      <w:pPr>
        <w:pStyle w:val="2"/>
      </w:pPr>
      <w:bookmarkStart w:id="11" w:name="_Toc464548331"/>
      <w:r>
        <w:t>3.5</w:t>
      </w:r>
      <w:r w:rsidR="00A60EBF">
        <w:t xml:space="preserve"> </w:t>
      </w:r>
      <w:r w:rsidR="00A60EBF">
        <w:rPr>
          <w:rFonts w:hint="eastAsia"/>
        </w:rPr>
        <w:t>参与</w:t>
      </w:r>
      <w:r w:rsidR="00A60EBF">
        <w:t>个人赛</w:t>
      </w:r>
      <w:bookmarkEnd w:id="11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A60EBF" w:rsidRPr="00D27B9C" w14:paraId="0607C89A" w14:textId="77777777" w:rsidTr="00773E1A">
        <w:tc>
          <w:tcPr>
            <w:tcW w:w="2188" w:type="dxa"/>
          </w:tcPr>
          <w:p w14:paraId="595EB92B" w14:textId="2D45F08B" w:rsidR="00A60EBF" w:rsidRPr="00D27B9C" w:rsidRDefault="00A60EBF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4130D7">
              <w:t>5</w:t>
            </w:r>
          </w:p>
        </w:tc>
        <w:tc>
          <w:tcPr>
            <w:tcW w:w="3936" w:type="dxa"/>
          </w:tcPr>
          <w:p w14:paraId="21F29B23" w14:textId="504FD595" w:rsidR="00A60EBF" w:rsidRPr="00D27B9C" w:rsidRDefault="00A60EBF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>
              <w:rPr>
                <w:rFonts w:hint="eastAsia"/>
              </w:rPr>
              <w:t>参与</w:t>
            </w:r>
            <w:r>
              <w:t>个人</w:t>
            </w:r>
            <w:r>
              <w:rPr>
                <w:rFonts w:hint="eastAsia"/>
              </w:rPr>
              <w:t>赛</w:t>
            </w:r>
          </w:p>
        </w:tc>
        <w:tc>
          <w:tcPr>
            <w:tcW w:w="2235" w:type="dxa"/>
          </w:tcPr>
          <w:p w14:paraId="7336527F" w14:textId="1E962FA1" w:rsidR="00A60EBF" w:rsidRPr="00D27B9C" w:rsidRDefault="00A60EBF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F20FA0">
              <w:rPr>
                <w:rFonts w:hint="eastAsia"/>
              </w:rPr>
              <w:t>高</w:t>
            </w:r>
          </w:p>
        </w:tc>
      </w:tr>
      <w:tr w:rsidR="00A60EBF" w:rsidRPr="00D27B9C" w14:paraId="7A6D0843" w14:textId="77777777" w:rsidTr="00773E1A">
        <w:tc>
          <w:tcPr>
            <w:tcW w:w="8359" w:type="dxa"/>
            <w:gridSpan w:val="3"/>
          </w:tcPr>
          <w:p w14:paraId="73A77629" w14:textId="77777777" w:rsidR="00A60EBF" w:rsidRPr="00D27B9C" w:rsidRDefault="00A60EBF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A60EBF" w:rsidRPr="00D27B9C" w14:paraId="7656FB08" w14:textId="77777777" w:rsidTr="00773E1A">
        <w:tc>
          <w:tcPr>
            <w:tcW w:w="8359" w:type="dxa"/>
            <w:gridSpan w:val="3"/>
          </w:tcPr>
          <w:p w14:paraId="43E2FED5" w14:textId="68D65660" w:rsidR="00A60EBF" w:rsidRPr="00D27B9C" w:rsidRDefault="00A60EBF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F20FA0">
              <w:t>参与别人发布的个人赛</w:t>
            </w:r>
          </w:p>
        </w:tc>
      </w:tr>
      <w:tr w:rsidR="00A60EBF" w:rsidRPr="00D27B9C" w14:paraId="6ED35B9B" w14:textId="77777777" w:rsidTr="00773E1A">
        <w:tc>
          <w:tcPr>
            <w:tcW w:w="8359" w:type="dxa"/>
            <w:gridSpan w:val="3"/>
          </w:tcPr>
          <w:p w14:paraId="01E950F4" w14:textId="77777777" w:rsidR="00A60EBF" w:rsidRPr="00D27B9C" w:rsidRDefault="00A60EBF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A60EBF" w:rsidRPr="00D27B9C" w14:paraId="2403FCA2" w14:textId="77777777" w:rsidTr="00773E1A">
        <w:tc>
          <w:tcPr>
            <w:tcW w:w="8359" w:type="dxa"/>
            <w:gridSpan w:val="3"/>
          </w:tcPr>
          <w:p w14:paraId="3D6E47A4" w14:textId="557267B0" w:rsidR="0056622B" w:rsidRPr="0056622B" w:rsidRDefault="0056622B" w:rsidP="0056622B">
            <w:pPr>
              <w:pStyle w:val="ac"/>
              <w:widowControl w:val="0"/>
              <w:numPr>
                <w:ilvl w:val="0"/>
                <w:numId w:val="29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用户点击参与按钮，系统给出提示，</w:t>
            </w:r>
            <w:r>
              <w:rPr>
                <w:rFonts w:hint="eastAsia"/>
                <w:i w:val="0"/>
              </w:rPr>
              <w:t>并</w:t>
            </w:r>
            <w:r>
              <w:rPr>
                <w:i w:val="0"/>
              </w:rPr>
              <w:t>加入到</w:t>
            </w:r>
            <w:r>
              <w:rPr>
                <w:i w:val="0"/>
              </w:rPr>
              <w:t xml:space="preserve"> </w:t>
            </w:r>
            <w:r>
              <w:rPr>
                <w:rFonts w:hint="eastAsia"/>
                <w:i w:val="0"/>
              </w:rPr>
              <w:t>我的</w:t>
            </w:r>
            <w:r>
              <w:rPr>
                <w:i w:val="0"/>
              </w:rPr>
              <w:t>竞赛</w:t>
            </w:r>
          </w:p>
          <w:p w14:paraId="21009D83" w14:textId="48D70746" w:rsidR="0056622B" w:rsidRPr="00D27B9C" w:rsidRDefault="0056622B" w:rsidP="0056622B">
            <w:pPr>
              <w:pStyle w:val="ac"/>
              <w:widowControl w:val="0"/>
              <w:numPr>
                <w:ilvl w:val="0"/>
                <w:numId w:val="29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最新</w:t>
            </w:r>
            <w:r>
              <w:rPr>
                <w:i w:val="0"/>
              </w:rPr>
              <w:t>参与的</w:t>
            </w:r>
            <w:r>
              <w:rPr>
                <w:i w:val="0"/>
              </w:rPr>
              <w:t>3</w:t>
            </w:r>
            <w:r>
              <w:rPr>
                <w:rFonts w:hint="eastAsia"/>
                <w:i w:val="0"/>
              </w:rPr>
              <w:t>个</w:t>
            </w:r>
            <w:r>
              <w:rPr>
                <w:i w:val="0"/>
              </w:rPr>
              <w:t>竞赛</w:t>
            </w:r>
            <w:r>
              <w:rPr>
                <w:rFonts w:hint="eastAsia"/>
                <w:i w:val="0"/>
              </w:rPr>
              <w:t>出现在</w:t>
            </w:r>
            <w:r>
              <w:rPr>
                <w:i w:val="0"/>
              </w:rPr>
              <w:t>个人首页的位置</w:t>
            </w:r>
          </w:p>
          <w:p w14:paraId="4ABF3293" w14:textId="4DA6F312" w:rsidR="00A60EBF" w:rsidRPr="00D27B9C" w:rsidRDefault="00A60EBF" w:rsidP="00773E1A">
            <w:pPr>
              <w:pStyle w:val="ac"/>
              <w:widowControl w:val="0"/>
              <w:adjustRightInd w:val="0"/>
              <w:snapToGrid w:val="0"/>
              <w:ind w:left="360"/>
              <w:textAlignment w:val="baseline"/>
            </w:pPr>
          </w:p>
        </w:tc>
      </w:tr>
    </w:tbl>
    <w:p w14:paraId="57B25789" w14:textId="77777777" w:rsidR="00A60EBF" w:rsidRDefault="00A60EBF" w:rsidP="00582D24"/>
    <w:p w14:paraId="59A83C6C" w14:textId="40296DDC" w:rsidR="0056622B" w:rsidRPr="00582D24" w:rsidRDefault="007C1570" w:rsidP="0056622B">
      <w:pPr>
        <w:pStyle w:val="2"/>
      </w:pPr>
      <w:bookmarkStart w:id="12" w:name="_Toc464548332"/>
      <w:r>
        <w:t>3.6</w:t>
      </w:r>
      <w:r w:rsidR="0056622B">
        <w:t xml:space="preserve"> </w:t>
      </w:r>
      <w:r w:rsidR="0056622B">
        <w:rPr>
          <w:rFonts w:hint="eastAsia"/>
        </w:rPr>
        <w:t>发布</w:t>
      </w:r>
      <w:r w:rsidR="0056622B">
        <w:t>个人赛</w:t>
      </w:r>
      <w:bookmarkEnd w:id="1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56622B" w:rsidRPr="00D27B9C" w14:paraId="68074D44" w14:textId="77777777" w:rsidTr="00773E1A">
        <w:tc>
          <w:tcPr>
            <w:tcW w:w="2188" w:type="dxa"/>
          </w:tcPr>
          <w:p w14:paraId="2622F2BF" w14:textId="210880EE" w:rsidR="0056622B" w:rsidRPr="00D27B9C" w:rsidRDefault="0056622B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7D7EA6">
              <w:t>6</w:t>
            </w:r>
          </w:p>
        </w:tc>
        <w:tc>
          <w:tcPr>
            <w:tcW w:w="3936" w:type="dxa"/>
          </w:tcPr>
          <w:p w14:paraId="25C7585D" w14:textId="14ED039C" w:rsidR="0056622B" w:rsidRPr="00D27B9C" w:rsidRDefault="0056622B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>
              <w:rPr>
                <w:rFonts w:hint="eastAsia"/>
              </w:rPr>
              <w:t>发布</w:t>
            </w:r>
            <w:r>
              <w:t>个人</w:t>
            </w:r>
            <w:r>
              <w:rPr>
                <w:rFonts w:hint="eastAsia"/>
              </w:rPr>
              <w:t>赛</w:t>
            </w:r>
          </w:p>
        </w:tc>
        <w:tc>
          <w:tcPr>
            <w:tcW w:w="2235" w:type="dxa"/>
          </w:tcPr>
          <w:p w14:paraId="6B95AC7E" w14:textId="77777777" w:rsidR="0056622B" w:rsidRPr="00D27B9C" w:rsidRDefault="0056622B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56622B" w:rsidRPr="00D27B9C" w14:paraId="642EAA8B" w14:textId="77777777" w:rsidTr="00773E1A">
        <w:tc>
          <w:tcPr>
            <w:tcW w:w="8359" w:type="dxa"/>
            <w:gridSpan w:val="3"/>
          </w:tcPr>
          <w:p w14:paraId="7B2C0E54" w14:textId="77777777" w:rsidR="0056622B" w:rsidRPr="00D27B9C" w:rsidRDefault="0056622B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56622B" w:rsidRPr="00D27B9C" w14:paraId="6B51C241" w14:textId="77777777" w:rsidTr="00773E1A">
        <w:tc>
          <w:tcPr>
            <w:tcW w:w="8359" w:type="dxa"/>
            <w:gridSpan w:val="3"/>
          </w:tcPr>
          <w:p w14:paraId="6D51846A" w14:textId="46F3C4ED" w:rsidR="0056622B" w:rsidRPr="00D27B9C" w:rsidRDefault="0056622B" w:rsidP="0056622B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>
              <w:t>发布个人赛</w:t>
            </w:r>
          </w:p>
        </w:tc>
      </w:tr>
      <w:tr w:rsidR="0056622B" w:rsidRPr="00D27B9C" w14:paraId="2B535370" w14:textId="77777777" w:rsidTr="00773E1A">
        <w:tc>
          <w:tcPr>
            <w:tcW w:w="8359" w:type="dxa"/>
            <w:gridSpan w:val="3"/>
          </w:tcPr>
          <w:p w14:paraId="3A96193F" w14:textId="77777777" w:rsidR="0056622B" w:rsidRPr="00D27B9C" w:rsidRDefault="0056622B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56622B" w:rsidRPr="00D27B9C" w14:paraId="101F530A" w14:textId="77777777" w:rsidTr="00773E1A">
        <w:tc>
          <w:tcPr>
            <w:tcW w:w="8359" w:type="dxa"/>
            <w:gridSpan w:val="3"/>
          </w:tcPr>
          <w:p w14:paraId="10E1F5D4" w14:textId="7ABE46DE" w:rsidR="00DC0E72" w:rsidRPr="004F2474" w:rsidRDefault="0056622B" w:rsidP="00CD18A9">
            <w:pPr>
              <w:pStyle w:val="ac"/>
              <w:widowControl w:val="0"/>
              <w:numPr>
                <w:ilvl w:val="0"/>
                <w:numId w:val="30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</w:t>
            </w:r>
            <w:r w:rsidR="00CD18A9">
              <w:rPr>
                <w:i w:val="0"/>
              </w:rPr>
              <w:t>发布</w:t>
            </w:r>
            <w:r>
              <w:rPr>
                <w:i w:val="0"/>
              </w:rPr>
              <w:t>按钮，系统</w:t>
            </w:r>
            <w:r w:rsidR="00DC0E72">
              <w:rPr>
                <w:i w:val="0"/>
              </w:rPr>
              <w:t>弹出发布信息填写框</w:t>
            </w:r>
          </w:p>
          <w:p w14:paraId="3B3FA625" w14:textId="3DBA5935" w:rsidR="004F2474" w:rsidRPr="00DC0E72" w:rsidRDefault="004F2474" w:rsidP="00CD18A9">
            <w:pPr>
              <w:pStyle w:val="ac"/>
              <w:widowControl w:val="0"/>
              <w:numPr>
                <w:ilvl w:val="0"/>
                <w:numId w:val="30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填写</w:t>
            </w:r>
            <w:r>
              <w:rPr>
                <w:i w:val="0"/>
              </w:rPr>
              <w:t>信息（起始时间、</w:t>
            </w:r>
            <w:r>
              <w:rPr>
                <w:rFonts w:hint="eastAsia"/>
                <w:i w:val="0"/>
              </w:rPr>
              <w:t>标题</w:t>
            </w:r>
            <w:r>
              <w:rPr>
                <w:i w:val="0"/>
              </w:rPr>
              <w:t>、</w:t>
            </w:r>
            <w:r>
              <w:rPr>
                <w:rFonts w:hint="eastAsia"/>
                <w:i w:val="0"/>
              </w:rPr>
              <w:t>标签</w:t>
            </w:r>
            <w:r>
              <w:rPr>
                <w:i w:val="0"/>
              </w:rPr>
              <w:t>、</w:t>
            </w:r>
            <w:r>
              <w:rPr>
                <w:rFonts w:hint="eastAsia"/>
                <w:i w:val="0"/>
              </w:rPr>
              <w:t>类别</w:t>
            </w:r>
            <w:r>
              <w:rPr>
                <w:i w:val="0"/>
              </w:rPr>
              <w:t>）</w:t>
            </w:r>
          </w:p>
          <w:p w14:paraId="530208FA" w14:textId="71B556DE" w:rsidR="0056622B" w:rsidRPr="00D27B9C" w:rsidRDefault="00931C80" w:rsidP="00931C80">
            <w:pPr>
              <w:pStyle w:val="ac"/>
              <w:widowControl w:val="0"/>
              <w:numPr>
                <w:ilvl w:val="0"/>
                <w:numId w:val="30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发布</w:t>
            </w:r>
            <w:r>
              <w:rPr>
                <w:i w:val="0"/>
              </w:rPr>
              <w:t>成功弹出提示块</w:t>
            </w:r>
            <w:r>
              <w:rPr>
                <w:i w:val="0"/>
              </w:rPr>
              <w:t>“</w:t>
            </w:r>
            <w:r>
              <w:rPr>
                <w:i w:val="0"/>
              </w:rPr>
              <w:t>发布成功</w:t>
            </w:r>
            <w:r>
              <w:rPr>
                <w:i w:val="0"/>
              </w:rPr>
              <w:t>”</w:t>
            </w:r>
          </w:p>
        </w:tc>
      </w:tr>
    </w:tbl>
    <w:p w14:paraId="60814105" w14:textId="77777777" w:rsidR="0056622B" w:rsidRDefault="0056622B" w:rsidP="00582D24"/>
    <w:p w14:paraId="5437A6BD" w14:textId="0F3F55C1" w:rsidR="00DC66B8" w:rsidRPr="00582D24" w:rsidRDefault="007C1570" w:rsidP="00DC66B8">
      <w:pPr>
        <w:pStyle w:val="2"/>
      </w:pPr>
      <w:bookmarkStart w:id="13" w:name="_Toc464548333"/>
      <w:r>
        <w:lastRenderedPageBreak/>
        <w:t>3.7</w:t>
      </w:r>
      <w:r w:rsidR="00DC66B8">
        <w:t xml:space="preserve"> </w:t>
      </w:r>
      <w:r w:rsidR="00DC66B8">
        <w:rPr>
          <w:rFonts w:hint="eastAsia"/>
        </w:rPr>
        <w:t>删除</w:t>
      </w:r>
      <w:r w:rsidR="00DC66B8">
        <w:t>个人赛</w:t>
      </w:r>
      <w:bookmarkEnd w:id="13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DC66B8" w:rsidRPr="00D27B9C" w14:paraId="66B85C98" w14:textId="77777777" w:rsidTr="00773E1A">
        <w:tc>
          <w:tcPr>
            <w:tcW w:w="2188" w:type="dxa"/>
          </w:tcPr>
          <w:p w14:paraId="7604794C" w14:textId="6ABBFF01" w:rsidR="00DC66B8" w:rsidRPr="00D27B9C" w:rsidRDefault="00DC66B8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8567E5">
              <w:t>7</w:t>
            </w:r>
          </w:p>
        </w:tc>
        <w:tc>
          <w:tcPr>
            <w:tcW w:w="3936" w:type="dxa"/>
          </w:tcPr>
          <w:p w14:paraId="24AE543E" w14:textId="14A581E4" w:rsidR="00DC66B8" w:rsidRPr="00D27B9C" w:rsidRDefault="00DC66B8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37536F">
              <w:rPr>
                <w:rFonts w:hint="eastAsia"/>
              </w:rPr>
              <w:t>删除</w:t>
            </w:r>
            <w:r>
              <w:t>个人</w:t>
            </w:r>
            <w:r>
              <w:rPr>
                <w:rFonts w:hint="eastAsia"/>
              </w:rPr>
              <w:t>赛</w:t>
            </w:r>
          </w:p>
        </w:tc>
        <w:tc>
          <w:tcPr>
            <w:tcW w:w="2235" w:type="dxa"/>
          </w:tcPr>
          <w:p w14:paraId="4EE29D46" w14:textId="77777777" w:rsidR="00DC66B8" w:rsidRPr="00D27B9C" w:rsidRDefault="00DC66B8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DC66B8" w:rsidRPr="00D27B9C" w14:paraId="2CABCF69" w14:textId="77777777" w:rsidTr="00773E1A">
        <w:tc>
          <w:tcPr>
            <w:tcW w:w="8359" w:type="dxa"/>
            <w:gridSpan w:val="3"/>
          </w:tcPr>
          <w:p w14:paraId="49C52F13" w14:textId="77777777" w:rsidR="00DC66B8" w:rsidRPr="00D27B9C" w:rsidRDefault="00DC66B8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DC66B8" w:rsidRPr="00D27B9C" w14:paraId="09ED70F4" w14:textId="77777777" w:rsidTr="00773E1A">
        <w:tc>
          <w:tcPr>
            <w:tcW w:w="8359" w:type="dxa"/>
            <w:gridSpan w:val="3"/>
          </w:tcPr>
          <w:p w14:paraId="5640AB03" w14:textId="14063F3D" w:rsidR="00DC66B8" w:rsidRPr="00D27B9C" w:rsidRDefault="00DC66B8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37536F">
              <w:rPr>
                <w:rFonts w:hint="eastAsia"/>
              </w:rPr>
              <w:t>删除</w:t>
            </w:r>
            <w:r>
              <w:t>个人赛</w:t>
            </w:r>
          </w:p>
        </w:tc>
      </w:tr>
      <w:tr w:rsidR="00DC66B8" w:rsidRPr="00D27B9C" w14:paraId="72ECB76A" w14:textId="77777777" w:rsidTr="00773E1A">
        <w:tc>
          <w:tcPr>
            <w:tcW w:w="8359" w:type="dxa"/>
            <w:gridSpan w:val="3"/>
          </w:tcPr>
          <w:p w14:paraId="7512F277" w14:textId="77777777" w:rsidR="00DC66B8" w:rsidRPr="00D27B9C" w:rsidRDefault="00DC66B8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DC66B8" w:rsidRPr="00D27B9C" w14:paraId="6B118698" w14:textId="77777777" w:rsidTr="00773E1A">
        <w:tc>
          <w:tcPr>
            <w:tcW w:w="8359" w:type="dxa"/>
            <w:gridSpan w:val="3"/>
          </w:tcPr>
          <w:p w14:paraId="7E4544D5" w14:textId="70FB00B8" w:rsidR="0022124E" w:rsidRPr="00D27B9C" w:rsidRDefault="0022124E" w:rsidP="0022124E">
            <w:pPr>
              <w:pStyle w:val="ac"/>
              <w:widowControl w:val="0"/>
              <w:numPr>
                <w:ilvl w:val="0"/>
                <w:numId w:val="31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用户在</w:t>
            </w:r>
            <w:r>
              <w:rPr>
                <w:i w:val="0"/>
              </w:rPr>
              <w:t>“</w:t>
            </w:r>
            <w:r>
              <w:rPr>
                <w:i w:val="0"/>
              </w:rPr>
              <w:t>我的竞赛</w:t>
            </w:r>
            <w:r>
              <w:rPr>
                <w:i w:val="0"/>
              </w:rPr>
              <w:t>”</w:t>
            </w:r>
            <w:r>
              <w:rPr>
                <w:i w:val="0"/>
              </w:rPr>
              <w:t>中点击删除按钮，</w:t>
            </w:r>
            <w:r>
              <w:rPr>
                <w:rFonts w:hint="eastAsia"/>
                <w:i w:val="0"/>
              </w:rPr>
              <w:t>系统</w:t>
            </w:r>
            <w:r>
              <w:rPr>
                <w:i w:val="0"/>
              </w:rPr>
              <w:t>弹出确认框询问是否删除</w:t>
            </w:r>
          </w:p>
          <w:p w14:paraId="1E99C448" w14:textId="77777777" w:rsidR="00DC66B8" w:rsidRPr="004D7271" w:rsidRDefault="0022124E" w:rsidP="0022124E">
            <w:pPr>
              <w:pStyle w:val="ac"/>
              <w:widowControl w:val="0"/>
              <w:numPr>
                <w:ilvl w:val="0"/>
                <w:numId w:val="31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用户点击确认删除，</w:t>
            </w:r>
            <w:r>
              <w:rPr>
                <w:rFonts w:hint="eastAsia"/>
                <w:i w:val="0"/>
              </w:rPr>
              <w:t>该</w:t>
            </w:r>
            <w:r>
              <w:rPr>
                <w:i w:val="0"/>
              </w:rPr>
              <w:t>竞赛消失，</w:t>
            </w:r>
            <w:r>
              <w:rPr>
                <w:rFonts w:hint="eastAsia"/>
                <w:i w:val="0"/>
              </w:rPr>
              <w:t>并</w:t>
            </w:r>
            <w:r>
              <w:rPr>
                <w:i w:val="0"/>
              </w:rPr>
              <w:t>且弹出提示块告知用户删除成功</w:t>
            </w:r>
          </w:p>
          <w:p w14:paraId="25F60B05" w14:textId="7540EFD0" w:rsidR="004D7271" w:rsidRPr="00D27B9C" w:rsidRDefault="004D7271" w:rsidP="0022124E">
            <w:pPr>
              <w:pStyle w:val="ac"/>
              <w:widowControl w:val="0"/>
              <w:numPr>
                <w:ilvl w:val="0"/>
                <w:numId w:val="31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竞赛</w:t>
            </w:r>
            <w:r>
              <w:rPr>
                <w:i w:val="0"/>
              </w:rPr>
              <w:t>若</w:t>
            </w:r>
            <w:r>
              <w:rPr>
                <w:rFonts w:hint="eastAsia"/>
                <w:i w:val="0"/>
              </w:rPr>
              <w:t>已经</w:t>
            </w:r>
            <w:r>
              <w:rPr>
                <w:i w:val="0"/>
              </w:rPr>
              <w:t>开始，参赛另一方进入个人首页时提示</w:t>
            </w:r>
            <w:r>
              <w:rPr>
                <w:i w:val="0"/>
              </w:rPr>
              <w:t>XX</w:t>
            </w:r>
            <w:r>
              <w:rPr>
                <w:rFonts w:hint="eastAsia"/>
                <w:i w:val="0"/>
              </w:rPr>
              <w:t>竞赛</w:t>
            </w:r>
            <w:r>
              <w:rPr>
                <w:i w:val="0"/>
              </w:rPr>
              <w:t>已经</w:t>
            </w:r>
            <w:r>
              <w:rPr>
                <w:rFonts w:hint="eastAsia"/>
                <w:i w:val="0"/>
              </w:rPr>
              <w:t>被</w:t>
            </w:r>
            <w:r>
              <w:rPr>
                <w:i w:val="0"/>
              </w:rPr>
              <w:t>发布者删除</w:t>
            </w:r>
          </w:p>
        </w:tc>
      </w:tr>
    </w:tbl>
    <w:p w14:paraId="173B2CF0" w14:textId="77777777" w:rsidR="00DC66B8" w:rsidRDefault="00DC66B8" w:rsidP="00582D24"/>
    <w:p w14:paraId="39A31E44" w14:textId="4BC17940" w:rsidR="00863236" w:rsidRPr="00582D24" w:rsidRDefault="007C1570" w:rsidP="00863236">
      <w:pPr>
        <w:pStyle w:val="2"/>
      </w:pPr>
      <w:bookmarkStart w:id="14" w:name="_Toc464548334"/>
      <w:r>
        <w:t>3.8</w:t>
      </w:r>
      <w:r w:rsidR="00863236">
        <w:t xml:space="preserve"> </w:t>
      </w:r>
      <w:r w:rsidR="00CD6777">
        <w:t>查看类别赛</w:t>
      </w:r>
      <w:bookmarkEnd w:id="14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863236" w:rsidRPr="00D27B9C" w14:paraId="6633CD9D" w14:textId="77777777" w:rsidTr="00773E1A">
        <w:tc>
          <w:tcPr>
            <w:tcW w:w="2188" w:type="dxa"/>
          </w:tcPr>
          <w:p w14:paraId="41CCDB90" w14:textId="2F65C0FE" w:rsidR="00863236" w:rsidRPr="00D27B9C" w:rsidRDefault="00863236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CD6777">
              <w:t>8</w:t>
            </w:r>
          </w:p>
        </w:tc>
        <w:tc>
          <w:tcPr>
            <w:tcW w:w="3936" w:type="dxa"/>
          </w:tcPr>
          <w:p w14:paraId="6B0FFA60" w14:textId="6C4B0805" w:rsidR="00863236" w:rsidRPr="00D27B9C" w:rsidRDefault="00863236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C3654C">
              <w:t>查看类别赛</w:t>
            </w:r>
          </w:p>
        </w:tc>
        <w:tc>
          <w:tcPr>
            <w:tcW w:w="2235" w:type="dxa"/>
          </w:tcPr>
          <w:p w14:paraId="5F0537A0" w14:textId="5B1EB36D" w:rsidR="00863236" w:rsidRPr="00D27B9C" w:rsidRDefault="00863236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C3654C">
              <w:rPr>
                <w:rFonts w:hint="eastAsia"/>
              </w:rPr>
              <w:t>中</w:t>
            </w:r>
          </w:p>
        </w:tc>
      </w:tr>
      <w:tr w:rsidR="00863236" w:rsidRPr="00D27B9C" w14:paraId="50A3F5C6" w14:textId="77777777" w:rsidTr="00773E1A">
        <w:tc>
          <w:tcPr>
            <w:tcW w:w="8359" w:type="dxa"/>
            <w:gridSpan w:val="3"/>
          </w:tcPr>
          <w:p w14:paraId="6C63EDBA" w14:textId="77777777" w:rsidR="00863236" w:rsidRPr="00D27B9C" w:rsidRDefault="00863236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863236" w:rsidRPr="00D27B9C" w14:paraId="73F96293" w14:textId="77777777" w:rsidTr="00773E1A">
        <w:tc>
          <w:tcPr>
            <w:tcW w:w="8359" w:type="dxa"/>
            <w:gridSpan w:val="3"/>
          </w:tcPr>
          <w:p w14:paraId="3D189ADA" w14:textId="28982880" w:rsidR="00863236" w:rsidRPr="00D27B9C" w:rsidRDefault="00863236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C3654C">
              <w:rPr>
                <w:rFonts w:hint="eastAsia"/>
              </w:rPr>
              <w:t>查看</w:t>
            </w:r>
            <w:r w:rsidR="00C3654C">
              <w:t>类别赛</w:t>
            </w:r>
          </w:p>
        </w:tc>
      </w:tr>
      <w:tr w:rsidR="00863236" w:rsidRPr="00D27B9C" w14:paraId="7534BBDC" w14:textId="77777777" w:rsidTr="00773E1A">
        <w:tc>
          <w:tcPr>
            <w:tcW w:w="8359" w:type="dxa"/>
            <w:gridSpan w:val="3"/>
          </w:tcPr>
          <w:p w14:paraId="4147A93F" w14:textId="77777777" w:rsidR="00863236" w:rsidRPr="00D27B9C" w:rsidRDefault="00863236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863236" w:rsidRPr="00D27B9C" w14:paraId="7913FC54" w14:textId="77777777" w:rsidTr="00773E1A">
        <w:tc>
          <w:tcPr>
            <w:tcW w:w="8359" w:type="dxa"/>
            <w:gridSpan w:val="3"/>
          </w:tcPr>
          <w:p w14:paraId="0317EF4C" w14:textId="6900306A" w:rsidR="00C3654C" w:rsidRPr="00D27B9C" w:rsidRDefault="00863236" w:rsidP="00C3654C">
            <w:pPr>
              <w:pStyle w:val="ac"/>
              <w:widowControl w:val="0"/>
              <w:numPr>
                <w:ilvl w:val="0"/>
                <w:numId w:val="32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</w:t>
            </w:r>
            <w:r w:rsidR="00C3654C">
              <w:rPr>
                <w:i w:val="0"/>
              </w:rPr>
              <w:t>查看类别赛列表（标题，</w:t>
            </w:r>
            <w:r w:rsidR="00C3654C">
              <w:rPr>
                <w:rFonts w:hint="eastAsia"/>
                <w:i w:val="0"/>
              </w:rPr>
              <w:t>类别</w:t>
            </w:r>
            <w:r w:rsidR="00C3654C">
              <w:rPr>
                <w:i w:val="0"/>
              </w:rPr>
              <w:t>，</w:t>
            </w:r>
            <w:r w:rsidR="00C3654C">
              <w:rPr>
                <w:rFonts w:hint="eastAsia"/>
                <w:i w:val="0"/>
              </w:rPr>
              <w:t>标签</w:t>
            </w:r>
            <w:r w:rsidR="00C3654C">
              <w:rPr>
                <w:i w:val="0"/>
              </w:rPr>
              <w:t>，</w:t>
            </w:r>
            <w:r w:rsidR="00C3654C">
              <w:rPr>
                <w:rFonts w:hint="eastAsia"/>
                <w:i w:val="0"/>
              </w:rPr>
              <w:t>起始时间</w:t>
            </w:r>
            <w:r w:rsidR="00C3654C">
              <w:rPr>
                <w:i w:val="0"/>
              </w:rPr>
              <w:t>）</w:t>
            </w:r>
          </w:p>
          <w:p w14:paraId="6E16BB15" w14:textId="164677D8" w:rsidR="00863236" w:rsidRPr="00D27B9C" w:rsidRDefault="00C3654C" w:rsidP="00C3654C">
            <w:pPr>
              <w:pStyle w:val="ac"/>
              <w:widowControl w:val="0"/>
              <w:numPr>
                <w:ilvl w:val="0"/>
                <w:numId w:val="32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类别赛</w:t>
            </w:r>
            <w:r>
              <w:rPr>
                <w:i w:val="0"/>
              </w:rPr>
              <w:t>中所有用户进行排名</w:t>
            </w:r>
          </w:p>
        </w:tc>
      </w:tr>
    </w:tbl>
    <w:p w14:paraId="7CAAA5AF" w14:textId="77777777" w:rsidR="00863236" w:rsidRDefault="00863236" w:rsidP="00582D24"/>
    <w:p w14:paraId="1C35EEF2" w14:textId="6B966C47" w:rsidR="00E94AD2" w:rsidRPr="00582D24" w:rsidRDefault="00BD6426" w:rsidP="00E94AD2">
      <w:pPr>
        <w:pStyle w:val="2"/>
      </w:pPr>
      <w:bookmarkStart w:id="15" w:name="_Toc464548335"/>
      <w:r>
        <w:t>3.9</w:t>
      </w:r>
      <w:r w:rsidR="00E94AD2">
        <w:t xml:space="preserve"> </w:t>
      </w:r>
      <w:r w:rsidR="007C7D32">
        <w:t>查看</w:t>
      </w:r>
      <w:r w:rsidR="007C7D32">
        <w:rPr>
          <w:rFonts w:hint="eastAsia"/>
        </w:rPr>
        <w:t>动态</w:t>
      </w:r>
      <w:bookmarkEnd w:id="15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E94AD2" w:rsidRPr="00D27B9C" w14:paraId="70477267" w14:textId="77777777" w:rsidTr="00773E1A">
        <w:tc>
          <w:tcPr>
            <w:tcW w:w="2188" w:type="dxa"/>
          </w:tcPr>
          <w:p w14:paraId="5C1C6ED0" w14:textId="63BDFD38" w:rsidR="00E94AD2" w:rsidRPr="00D27B9C" w:rsidRDefault="00E94AD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W0</w:t>
            </w:r>
            <w:r w:rsidR="00082EFF">
              <w:t>9</w:t>
            </w:r>
          </w:p>
        </w:tc>
        <w:tc>
          <w:tcPr>
            <w:tcW w:w="3936" w:type="dxa"/>
          </w:tcPr>
          <w:p w14:paraId="49D4048B" w14:textId="62CD58F3" w:rsidR="00E94AD2" w:rsidRPr="00D27B9C" w:rsidRDefault="00E94AD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6218CA">
              <w:t>查看动态</w:t>
            </w:r>
          </w:p>
        </w:tc>
        <w:tc>
          <w:tcPr>
            <w:tcW w:w="2235" w:type="dxa"/>
          </w:tcPr>
          <w:p w14:paraId="65BF204F" w14:textId="77777777" w:rsidR="00E94AD2" w:rsidRPr="00D27B9C" w:rsidRDefault="00E94AD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E94AD2" w:rsidRPr="00D27B9C" w14:paraId="2191A1F5" w14:textId="77777777" w:rsidTr="00773E1A">
        <w:tc>
          <w:tcPr>
            <w:tcW w:w="8359" w:type="dxa"/>
            <w:gridSpan w:val="3"/>
          </w:tcPr>
          <w:p w14:paraId="7FFCD559" w14:textId="77777777" w:rsidR="00E94AD2" w:rsidRPr="00D27B9C" w:rsidRDefault="00E94AD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E94AD2" w:rsidRPr="00D27B9C" w14:paraId="52C08BCD" w14:textId="77777777" w:rsidTr="00773E1A">
        <w:tc>
          <w:tcPr>
            <w:tcW w:w="8359" w:type="dxa"/>
            <w:gridSpan w:val="3"/>
          </w:tcPr>
          <w:p w14:paraId="6AFEF9C3" w14:textId="4F03D498" w:rsidR="00E94AD2" w:rsidRPr="00D27B9C" w:rsidRDefault="00E94AD2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6218CA">
              <w:rPr>
                <w:rFonts w:hint="eastAsia"/>
              </w:rPr>
              <w:t>查看动态</w:t>
            </w:r>
          </w:p>
        </w:tc>
      </w:tr>
      <w:tr w:rsidR="00E94AD2" w:rsidRPr="00D27B9C" w14:paraId="45230A38" w14:textId="77777777" w:rsidTr="00773E1A">
        <w:tc>
          <w:tcPr>
            <w:tcW w:w="8359" w:type="dxa"/>
            <w:gridSpan w:val="3"/>
          </w:tcPr>
          <w:p w14:paraId="3FC008EC" w14:textId="77777777" w:rsidR="00E94AD2" w:rsidRPr="00D27B9C" w:rsidRDefault="00E94AD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E94AD2" w:rsidRPr="00D27B9C" w14:paraId="5685768B" w14:textId="77777777" w:rsidTr="00773E1A">
        <w:tc>
          <w:tcPr>
            <w:tcW w:w="8359" w:type="dxa"/>
            <w:gridSpan w:val="3"/>
          </w:tcPr>
          <w:p w14:paraId="5EBB67AE" w14:textId="63BA6FFE" w:rsidR="006218CA" w:rsidRPr="00D27B9C" w:rsidRDefault="006218CA" w:rsidP="006218CA">
            <w:pPr>
              <w:pStyle w:val="ac"/>
              <w:widowControl w:val="0"/>
              <w:numPr>
                <w:ilvl w:val="0"/>
                <w:numId w:val="33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用户查看最新的动态列表，</w:t>
            </w:r>
            <w:r>
              <w:rPr>
                <w:rFonts w:hint="eastAsia"/>
                <w:i w:val="0"/>
              </w:rPr>
              <w:t>来自</w:t>
            </w:r>
            <w:r>
              <w:rPr>
                <w:i w:val="0"/>
              </w:rPr>
              <w:t>好友的动态（</w:t>
            </w:r>
            <w:r>
              <w:rPr>
                <w:rFonts w:hint="eastAsia"/>
                <w:i w:val="0"/>
              </w:rPr>
              <w:t>发布人</w:t>
            </w:r>
            <w:r>
              <w:rPr>
                <w:i w:val="0"/>
              </w:rPr>
              <w:t>，</w:t>
            </w:r>
            <w:r>
              <w:rPr>
                <w:rFonts w:hint="eastAsia"/>
                <w:i w:val="0"/>
              </w:rPr>
              <w:t>时间</w:t>
            </w:r>
            <w:r>
              <w:rPr>
                <w:i w:val="0"/>
              </w:rPr>
              <w:t>，</w:t>
            </w:r>
            <w:r>
              <w:rPr>
                <w:rFonts w:hint="eastAsia"/>
                <w:i w:val="0"/>
              </w:rPr>
              <w:t>内容</w:t>
            </w:r>
            <w:r>
              <w:rPr>
                <w:i w:val="0"/>
              </w:rPr>
              <w:t>）</w:t>
            </w:r>
          </w:p>
        </w:tc>
      </w:tr>
    </w:tbl>
    <w:p w14:paraId="225B1B60" w14:textId="77777777" w:rsidR="00E94AD2" w:rsidRDefault="00E94AD2" w:rsidP="00582D24"/>
    <w:p w14:paraId="08493E78" w14:textId="5D8F7EB5" w:rsidR="00656E09" w:rsidRPr="00582D24" w:rsidRDefault="005615D4" w:rsidP="00656E09">
      <w:pPr>
        <w:pStyle w:val="2"/>
      </w:pPr>
      <w:bookmarkStart w:id="16" w:name="_Toc464548336"/>
      <w:r>
        <w:lastRenderedPageBreak/>
        <w:t>3.10</w:t>
      </w:r>
      <w:r w:rsidR="00656E09">
        <w:t xml:space="preserve"> </w:t>
      </w:r>
      <w:r w:rsidR="00217630">
        <w:rPr>
          <w:rFonts w:hint="eastAsia"/>
        </w:rPr>
        <w:t>发布</w:t>
      </w:r>
      <w:r w:rsidR="00217630">
        <w:t>动态</w:t>
      </w:r>
      <w:bookmarkEnd w:id="16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656E09" w:rsidRPr="00D27B9C" w14:paraId="10FAB5B1" w14:textId="77777777" w:rsidTr="00773E1A">
        <w:tc>
          <w:tcPr>
            <w:tcW w:w="2188" w:type="dxa"/>
          </w:tcPr>
          <w:p w14:paraId="7CEE4720" w14:textId="59834B1B" w:rsidR="00656E09" w:rsidRPr="00D27B9C" w:rsidRDefault="00656E09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</w:t>
            </w:r>
            <w:r w:rsidR="0090249F">
              <w:t>10</w:t>
            </w:r>
          </w:p>
        </w:tc>
        <w:tc>
          <w:tcPr>
            <w:tcW w:w="3936" w:type="dxa"/>
          </w:tcPr>
          <w:p w14:paraId="5C2B860B" w14:textId="77777777" w:rsidR="00656E09" w:rsidRPr="00D27B9C" w:rsidRDefault="00656E09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>
              <w:rPr>
                <w:rFonts w:hint="eastAsia"/>
              </w:rPr>
              <w:t>发布</w:t>
            </w:r>
            <w:r>
              <w:t>个人</w:t>
            </w:r>
            <w:r>
              <w:rPr>
                <w:rFonts w:hint="eastAsia"/>
              </w:rPr>
              <w:t>赛</w:t>
            </w:r>
          </w:p>
        </w:tc>
        <w:tc>
          <w:tcPr>
            <w:tcW w:w="2235" w:type="dxa"/>
          </w:tcPr>
          <w:p w14:paraId="0CC231BC" w14:textId="77777777" w:rsidR="00656E09" w:rsidRPr="00D27B9C" w:rsidRDefault="00656E09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656E09" w:rsidRPr="00D27B9C" w14:paraId="44A99B53" w14:textId="77777777" w:rsidTr="00773E1A">
        <w:tc>
          <w:tcPr>
            <w:tcW w:w="8359" w:type="dxa"/>
            <w:gridSpan w:val="3"/>
          </w:tcPr>
          <w:p w14:paraId="7D190A35" w14:textId="77777777" w:rsidR="00656E09" w:rsidRPr="00D27B9C" w:rsidRDefault="00656E09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656E09" w:rsidRPr="00D27B9C" w14:paraId="79032341" w14:textId="77777777" w:rsidTr="00773E1A">
        <w:tc>
          <w:tcPr>
            <w:tcW w:w="8359" w:type="dxa"/>
            <w:gridSpan w:val="3"/>
          </w:tcPr>
          <w:p w14:paraId="39B89399" w14:textId="172DE557" w:rsidR="00656E09" w:rsidRPr="00D27B9C" w:rsidRDefault="00656E09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>
              <w:t>发布</w:t>
            </w:r>
            <w:r w:rsidR="00A0227B">
              <w:t>动态</w:t>
            </w:r>
          </w:p>
        </w:tc>
      </w:tr>
      <w:tr w:rsidR="00656E09" w:rsidRPr="00D27B9C" w14:paraId="42321A09" w14:textId="77777777" w:rsidTr="00773E1A">
        <w:tc>
          <w:tcPr>
            <w:tcW w:w="8359" w:type="dxa"/>
            <w:gridSpan w:val="3"/>
          </w:tcPr>
          <w:p w14:paraId="086C6A2E" w14:textId="77777777" w:rsidR="00656E09" w:rsidRPr="00D27B9C" w:rsidRDefault="00656E09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656E09" w:rsidRPr="00D27B9C" w14:paraId="24835126" w14:textId="77777777" w:rsidTr="00773E1A">
        <w:tc>
          <w:tcPr>
            <w:tcW w:w="8359" w:type="dxa"/>
            <w:gridSpan w:val="3"/>
          </w:tcPr>
          <w:p w14:paraId="171DB55F" w14:textId="77777777" w:rsidR="00656E09" w:rsidRPr="004F2474" w:rsidRDefault="00656E09" w:rsidP="0090249F">
            <w:pPr>
              <w:pStyle w:val="ac"/>
              <w:widowControl w:val="0"/>
              <w:numPr>
                <w:ilvl w:val="0"/>
                <w:numId w:val="34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用户点击发布按钮，系统弹出发布信息填写框</w:t>
            </w:r>
          </w:p>
          <w:p w14:paraId="14949E23" w14:textId="4ADE7249" w:rsidR="00656E09" w:rsidRPr="00D27B9C" w:rsidRDefault="00656E09" w:rsidP="00A0227B">
            <w:pPr>
              <w:pStyle w:val="ac"/>
              <w:widowControl w:val="0"/>
              <w:numPr>
                <w:ilvl w:val="0"/>
                <w:numId w:val="34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填写</w:t>
            </w:r>
            <w:r>
              <w:rPr>
                <w:i w:val="0"/>
              </w:rPr>
              <w:t>信息（</w:t>
            </w:r>
            <w:r w:rsidR="00A0227B">
              <w:rPr>
                <w:i w:val="0"/>
              </w:rPr>
              <w:t>内容</w:t>
            </w:r>
            <w:r w:rsidR="00D51759">
              <w:rPr>
                <w:i w:val="0"/>
              </w:rPr>
              <w:t>正文</w:t>
            </w:r>
            <w:r>
              <w:rPr>
                <w:i w:val="0"/>
              </w:rPr>
              <w:t>）</w:t>
            </w:r>
            <w:r w:rsidR="003F0033">
              <w:rPr>
                <w:i w:val="0"/>
              </w:rPr>
              <w:t>，</w:t>
            </w:r>
            <w:r w:rsidR="003F0033">
              <w:rPr>
                <w:rFonts w:hint="eastAsia"/>
                <w:i w:val="0"/>
              </w:rPr>
              <w:t>不得</w:t>
            </w:r>
            <w:r w:rsidR="003F0033">
              <w:rPr>
                <w:i w:val="0"/>
              </w:rPr>
              <w:t>超过</w:t>
            </w:r>
            <w:r w:rsidR="003F0033">
              <w:rPr>
                <w:i w:val="0"/>
              </w:rPr>
              <w:t>150</w:t>
            </w:r>
            <w:r w:rsidR="003F0033">
              <w:rPr>
                <w:rFonts w:hint="eastAsia"/>
                <w:i w:val="0"/>
              </w:rPr>
              <w:t>个</w:t>
            </w:r>
            <w:r w:rsidR="003F0033">
              <w:rPr>
                <w:i w:val="0"/>
              </w:rPr>
              <w:t>字</w:t>
            </w:r>
          </w:p>
        </w:tc>
      </w:tr>
    </w:tbl>
    <w:p w14:paraId="11A1D3DB" w14:textId="77777777" w:rsidR="00656E09" w:rsidRDefault="00656E09" w:rsidP="00582D24"/>
    <w:p w14:paraId="4596B962" w14:textId="44EB4D31" w:rsidR="00A67DAD" w:rsidRPr="00582D24" w:rsidRDefault="00A67DAD" w:rsidP="00A67DAD">
      <w:pPr>
        <w:pStyle w:val="2"/>
      </w:pPr>
      <w:bookmarkStart w:id="17" w:name="_Toc464548337"/>
      <w:r>
        <w:t xml:space="preserve">3.11 </w:t>
      </w:r>
      <w:r w:rsidR="00F913D3">
        <w:t>点赞</w:t>
      </w:r>
      <w:r w:rsidR="00F913D3">
        <w:t>/</w:t>
      </w:r>
      <w:r w:rsidR="00F913D3">
        <w:rPr>
          <w:rFonts w:hint="eastAsia"/>
        </w:rPr>
        <w:t>评论</w:t>
      </w:r>
      <w:r w:rsidR="00F913D3">
        <w:t>动态</w:t>
      </w:r>
      <w:bookmarkEnd w:id="17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A67DAD" w:rsidRPr="00D27B9C" w14:paraId="1787B487" w14:textId="77777777" w:rsidTr="00773E1A">
        <w:tc>
          <w:tcPr>
            <w:tcW w:w="2188" w:type="dxa"/>
          </w:tcPr>
          <w:p w14:paraId="4252C1AA" w14:textId="50161F0D" w:rsidR="00A67DAD" w:rsidRPr="00D27B9C" w:rsidRDefault="00A67DAD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</w:t>
            </w:r>
            <w:r w:rsidR="003952A7">
              <w:t>11</w:t>
            </w:r>
          </w:p>
        </w:tc>
        <w:tc>
          <w:tcPr>
            <w:tcW w:w="3936" w:type="dxa"/>
          </w:tcPr>
          <w:p w14:paraId="7BDC6129" w14:textId="11FECC0D" w:rsidR="00A67DAD" w:rsidRPr="00D27B9C" w:rsidRDefault="00A67DAD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3952A7">
              <w:t>点赞</w:t>
            </w:r>
            <w:r w:rsidR="003952A7">
              <w:t>/</w:t>
            </w:r>
            <w:r w:rsidR="003952A7">
              <w:rPr>
                <w:rFonts w:hint="eastAsia"/>
              </w:rPr>
              <w:t>评论</w:t>
            </w:r>
            <w:r w:rsidR="003952A7">
              <w:t>动态</w:t>
            </w:r>
          </w:p>
        </w:tc>
        <w:tc>
          <w:tcPr>
            <w:tcW w:w="2235" w:type="dxa"/>
          </w:tcPr>
          <w:p w14:paraId="508849E5" w14:textId="0EE5A27E" w:rsidR="00A67DAD" w:rsidRPr="00D27B9C" w:rsidRDefault="00A67DAD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3952A7">
              <w:rPr>
                <w:rFonts w:hint="eastAsia"/>
              </w:rPr>
              <w:t>中</w:t>
            </w:r>
          </w:p>
        </w:tc>
      </w:tr>
      <w:tr w:rsidR="00A67DAD" w:rsidRPr="00D27B9C" w14:paraId="52CC7C98" w14:textId="77777777" w:rsidTr="00773E1A">
        <w:tc>
          <w:tcPr>
            <w:tcW w:w="8359" w:type="dxa"/>
            <w:gridSpan w:val="3"/>
          </w:tcPr>
          <w:p w14:paraId="4C256CD1" w14:textId="77777777" w:rsidR="00A67DAD" w:rsidRPr="00D27B9C" w:rsidRDefault="00A67DAD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A67DAD" w:rsidRPr="00D27B9C" w14:paraId="40A0B75E" w14:textId="77777777" w:rsidTr="00773E1A">
        <w:tc>
          <w:tcPr>
            <w:tcW w:w="8359" w:type="dxa"/>
            <w:gridSpan w:val="3"/>
          </w:tcPr>
          <w:p w14:paraId="09D4B7ED" w14:textId="5348A405" w:rsidR="00A67DAD" w:rsidRPr="00D27B9C" w:rsidRDefault="00A67DAD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3A0F3D">
              <w:rPr>
                <w:rFonts w:hint="eastAsia"/>
              </w:rPr>
              <w:t>点赞</w:t>
            </w:r>
            <w:r w:rsidR="003A0F3D">
              <w:t>和评论别人的动态</w:t>
            </w:r>
          </w:p>
        </w:tc>
      </w:tr>
      <w:tr w:rsidR="00A67DAD" w:rsidRPr="00D27B9C" w14:paraId="641EC24B" w14:textId="77777777" w:rsidTr="00773E1A">
        <w:tc>
          <w:tcPr>
            <w:tcW w:w="8359" w:type="dxa"/>
            <w:gridSpan w:val="3"/>
          </w:tcPr>
          <w:p w14:paraId="70A77ACB" w14:textId="77777777" w:rsidR="00A67DAD" w:rsidRPr="00D27B9C" w:rsidRDefault="00A67DAD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A67DAD" w:rsidRPr="00D27B9C" w14:paraId="3F7742B0" w14:textId="77777777" w:rsidTr="00773E1A">
        <w:tc>
          <w:tcPr>
            <w:tcW w:w="8359" w:type="dxa"/>
            <w:gridSpan w:val="3"/>
          </w:tcPr>
          <w:p w14:paraId="0B109D87" w14:textId="0425A25D" w:rsidR="005A0BEE" w:rsidRPr="00D27B9C" w:rsidRDefault="00A67DAD" w:rsidP="005A0BEE">
            <w:pPr>
              <w:pStyle w:val="ac"/>
              <w:widowControl w:val="0"/>
              <w:numPr>
                <w:ilvl w:val="0"/>
                <w:numId w:val="35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</w:t>
            </w:r>
            <w:r w:rsidR="005A0BEE">
              <w:rPr>
                <w:i w:val="0"/>
              </w:rPr>
              <w:t>点击他人动态的点赞按钮，按钮显示已点赞状态，</w:t>
            </w:r>
            <w:r w:rsidR="005A0BEE">
              <w:rPr>
                <w:rFonts w:hint="eastAsia"/>
                <w:i w:val="0"/>
              </w:rPr>
              <w:t>并且</w:t>
            </w:r>
            <w:r w:rsidR="005A0BEE">
              <w:rPr>
                <w:i w:val="0"/>
              </w:rPr>
              <w:t>显示点赞数目</w:t>
            </w:r>
          </w:p>
          <w:p w14:paraId="70065EFF" w14:textId="27D22072" w:rsidR="00A67DAD" w:rsidRPr="00D27B9C" w:rsidRDefault="00EE5008" w:rsidP="005A0BEE">
            <w:pPr>
              <w:pStyle w:val="ac"/>
              <w:widowControl w:val="0"/>
              <w:numPr>
                <w:ilvl w:val="0"/>
                <w:numId w:val="35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用户点击他人动态的评论按钮，拉出评论块</w:t>
            </w:r>
            <w:r>
              <w:rPr>
                <w:rFonts w:hint="eastAsia"/>
                <w:i w:val="0"/>
              </w:rPr>
              <w:t>填写</w:t>
            </w:r>
            <w:r>
              <w:rPr>
                <w:i w:val="0"/>
              </w:rPr>
              <w:t>，</w:t>
            </w:r>
            <w:r>
              <w:rPr>
                <w:rFonts w:hint="eastAsia"/>
                <w:i w:val="0"/>
              </w:rPr>
              <w:t>并且</w:t>
            </w:r>
            <w:r>
              <w:rPr>
                <w:i w:val="0"/>
              </w:rPr>
              <w:t>显示评论数目以及评论记录</w:t>
            </w:r>
          </w:p>
        </w:tc>
      </w:tr>
    </w:tbl>
    <w:p w14:paraId="26FFFCEC" w14:textId="77777777" w:rsidR="00A67DAD" w:rsidRDefault="00A67DAD" w:rsidP="00582D24"/>
    <w:p w14:paraId="5962368E" w14:textId="578FB943" w:rsidR="00CD2770" w:rsidRPr="00582D24" w:rsidRDefault="00CD2770" w:rsidP="00CD2770">
      <w:pPr>
        <w:pStyle w:val="2"/>
      </w:pPr>
      <w:bookmarkStart w:id="18" w:name="_Toc464548338"/>
      <w:r>
        <w:t xml:space="preserve">3.12 </w:t>
      </w:r>
      <w:r w:rsidR="00357462">
        <w:t>账号密码设置</w:t>
      </w:r>
      <w:bookmarkEnd w:id="1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CD2770" w:rsidRPr="00D27B9C" w14:paraId="758D30F3" w14:textId="77777777" w:rsidTr="00773E1A">
        <w:tc>
          <w:tcPr>
            <w:tcW w:w="2188" w:type="dxa"/>
          </w:tcPr>
          <w:p w14:paraId="27D3C56C" w14:textId="31CF9142" w:rsidR="00CD2770" w:rsidRPr="00D27B9C" w:rsidRDefault="00CD277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</w:t>
            </w:r>
            <w:r w:rsidR="00ED661E">
              <w:t>12</w:t>
            </w:r>
          </w:p>
        </w:tc>
        <w:tc>
          <w:tcPr>
            <w:tcW w:w="3936" w:type="dxa"/>
          </w:tcPr>
          <w:p w14:paraId="02497FED" w14:textId="329C7237" w:rsidR="00CD2770" w:rsidRPr="00D27B9C" w:rsidRDefault="00CD277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ED661E">
              <w:t>账号密码设置</w:t>
            </w:r>
          </w:p>
        </w:tc>
        <w:tc>
          <w:tcPr>
            <w:tcW w:w="2235" w:type="dxa"/>
          </w:tcPr>
          <w:p w14:paraId="58BD69B5" w14:textId="77777777" w:rsidR="00CD2770" w:rsidRPr="00D27B9C" w:rsidRDefault="00CD277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CD2770" w:rsidRPr="00D27B9C" w14:paraId="297599E1" w14:textId="77777777" w:rsidTr="00773E1A">
        <w:tc>
          <w:tcPr>
            <w:tcW w:w="8359" w:type="dxa"/>
            <w:gridSpan w:val="3"/>
          </w:tcPr>
          <w:p w14:paraId="449BD635" w14:textId="77777777" w:rsidR="00CD2770" w:rsidRPr="00D27B9C" w:rsidRDefault="00CD277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CD2770" w:rsidRPr="00D27B9C" w14:paraId="67D89039" w14:textId="77777777" w:rsidTr="00773E1A">
        <w:tc>
          <w:tcPr>
            <w:tcW w:w="8359" w:type="dxa"/>
            <w:gridSpan w:val="3"/>
          </w:tcPr>
          <w:p w14:paraId="1F9D126D" w14:textId="3676180B" w:rsidR="00CD2770" w:rsidRPr="00D27B9C" w:rsidRDefault="00CD2770" w:rsidP="00354916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354916">
              <w:t>重设一下我的账号密码</w:t>
            </w:r>
          </w:p>
        </w:tc>
      </w:tr>
      <w:tr w:rsidR="00CD2770" w:rsidRPr="00D27B9C" w14:paraId="7F2E55F1" w14:textId="77777777" w:rsidTr="00773E1A">
        <w:tc>
          <w:tcPr>
            <w:tcW w:w="8359" w:type="dxa"/>
            <w:gridSpan w:val="3"/>
          </w:tcPr>
          <w:p w14:paraId="7A21D67C" w14:textId="77777777" w:rsidR="00CD2770" w:rsidRPr="00D27B9C" w:rsidRDefault="00CD2770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CD2770" w:rsidRPr="00D27B9C" w14:paraId="00D60954" w14:textId="77777777" w:rsidTr="00773E1A">
        <w:tc>
          <w:tcPr>
            <w:tcW w:w="8359" w:type="dxa"/>
            <w:gridSpan w:val="3"/>
          </w:tcPr>
          <w:p w14:paraId="649714B6" w14:textId="77777777" w:rsidR="00CD2770" w:rsidRPr="005A3BA0" w:rsidRDefault="00CD2770" w:rsidP="005A3BA0">
            <w:pPr>
              <w:pStyle w:val="ac"/>
              <w:widowControl w:val="0"/>
              <w:numPr>
                <w:ilvl w:val="0"/>
                <w:numId w:val="36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</w:t>
            </w:r>
            <w:r w:rsidR="005A3BA0">
              <w:rPr>
                <w:rFonts w:hint="eastAsia"/>
                <w:i w:val="0"/>
              </w:rPr>
              <w:t>个人</w:t>
            </w:r>
            <w:r w:rsidR="005A3BA0">
              <w:rPr>
                <w:i w:val="0"/>
              </w:rPr>
              <w:t>中心的账号设置，</w:t>
            </w:r>
            <w:r w:rsidR="005A3BA0">
              <w:rPr>
                <w:rFonts w:hint="eastAsia"/>
                <w:i w:val="0"/>
              </w:rPr>
              <w:t>系统</w:t>
            </w:r>
            <w:r w:rsidR="005A3BA0">
              <w:rPr>
                <w:i w:val="0"/>
              </w:rPr>
              <w:t>显示更改界面</w:t>
            </w:r>
          </w:p>
          <w:p w14:paraId="355C8AAD" w14:textId="77777777" w:rsidR="005A3BA0" w:rsidRPr="00AD127F" w:rsidRDefault="005A3BA0" w:rsidP="005A3BA0">
            <w:pPr>
              <w:pStyle w:val="ac"/>
              <w:widowControl w:val="0"/>
              <w:numPr>
                <w:ilvl w:val="0"/>
                <w:numId w:val="36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用户输入</w:t>
            </w:r>
            <w:r>
              <w:rPr>
                <w:rFonts w:hint="eastAsia"/>
                <w:i w:val="0"/>
              </w:rPr>
              <w:t>旧密码</w:t>
            </w:r>
            <w:r>
              <w:rPr>
                <w:i w:val="0"/>
              </w:rPr>
              <w:t>以及两次新密码，</w:t>
            </w:r>
            <w:r>
              <w:rPr>
                <w:rFonts w:hint="eastAsia"/>
                <w:i w:val="0"/>
              </w:rPr>
              <w:t>若</w:t>
            </w:r>
            <w:r>
              <w:rPr>
                <w:i w:val="0"/>
              </w:rPr>
              <w:t>两次新密码相同并且旧密码与原来的密码相匹配，</w:t>
            </w:r>
            <w:r>
              <w:rPr>
                <w:rFonts w:hint="eastAsia"/>
                <w:i w:val="0"/>
              </w:rPr>
              <w:t>则</w:t>
            </w:r>
            <w:r>
              <w:rPr>
                <w:i w:val="0"/>
              </w:rPr>
              <w:t>弹出提示块显示</w:t>
            </w:r>
            <w:r w:rsidR="007457E7">
              <w:rPr>
                <w:i w:val="0"/>
              </w:rPr>
              <w:t>修改成功</w:t>
            </w:r>
          </w:p>
          <w:p w14:paraId="05E36CEA" w14:textId="0FE5815F" w:rsidR="00AD127F" w:rsidRPr="00D27B9C" w:rsidRDefault="00AD127F" w:rsidP="005A3BA0">
            <w:pPr>
              <w:pStyle w:val="ac"/>
              <w:widowControl w:val="0"/>
              <w:numPr>
                <w:ilvl w:val="0"/>
                <w:numId w:val="36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如果</w:t>
            </w:r>
            <w:r>
              <w:rPr>
                <w:i w:val="0"/>
              </w:rPr>
              <w:t>输入不正确，</w:t>
            </w:r>
            <w:r>
              <w:rPr>
                <w:rFonts w:hint="eastAsia"/>
                <w:i w:val="0"/>
              </w:rPr>
              <w:t>弹出</w:t>
            </w:r>
            <w:r>
              <w:rPr>
                <w:i w:val="0"/>
              </w:rPr>
              <w:t>提示块显示输入不正确。</w:t>
            </w:r>
          </w:p>
        </w:tc>
      </w:tr>
    </w:tbl>
    <w:p w14:paraId="20899693" w14:textId="77777777" w:rsidR="00CD2770" w:rsidRDefault="00CD2770" w:rsidP="00582D24"/>
    <w:p w14:paraId="64A0AE17" w14:textId="36813115" w:rsidR="007F6B91" w:rsidRPr="00582D24" w:rsidRDefault="007F6B91" w:rsidP="007F6B91">
      <w:pPr>
        <w:pStyle w:val="2"/>
      </w:pPr>
      <w:bookmarkStart w:id="19" w:name="_Toc464548339"/>
      <w:r>
        <w:lastRenderedPageBreak/>
        <w:t xml:space="preserve">3.13 </w:t>
      </w:r>
      <w:r>
        <w:t>账号密码设置</w:t>
      </w:r>
      <w:bookmarkEnd w:id="19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7F6B91" w:rsidRPr="00D27B9C" w14:paraId="5C89B680" w14:textId="77777777" w:rsidTr="00773E1A">
        <w:tc>
          <w:tcPr>
            <w:tcW w:w="2188" w:type="dxa"/>
          </w:tcPr>
          <w:p w14:paraId="0343857F" w14:textId="77777777" w:rsidR="007F6B91" w:rsidRPr="00D27B9C" w:rsidRDefault="007F6B91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W12</w:t>
            </w:r>
          </w:p>
        </w:tc>
        <w:tc>
          <w:tcPr>
            <w:tcW w:w="3936" w:type="dxa"/>
          </w:tcPr>
          <w:p w14:paraId="50650425" w14:textId="77777777" w:rsidR="007F6B91" w:rsidRPr="00D27B9C" w:rsidRDefault="007F6B91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>
              <w:t>账号密码设置</w:t>
            </w:r>
          </w:p>
        </w:tc>
        <w:tc>
          <w:tcPr>
            <w:tcW w:w="2235" w:type="dxa"/>
          </w:tcPr>
          <w:p w14:paraId="4E5CE353" w14:textId="77777777" w:rsidR="007F6B91" w:rsidRPr="00D27B9C" w:rsidRDefault="007F6B91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7F6B91" w:rsidRPr="00D27B9C" w14:paraId="5678B19C" w14:textId="77777777" w:rsidTr="00773E1A">
        <w:tc>
          <w:tcPr>
            <w:tcW w:w="8359" w:type="dxa"/>
            <w:gridSpan w:val="3"/>
          </w:tcPr>
          <w:p w14:paraId="2A2B340D" w14:textId="77777777" w:rsidR="007F6B91" w:rsidRPr="00D27B9C" w:rsidRDefault="007F6B91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7F6B91" w:rsidRPr="00D27B9C" w14:paraId="683B4867" w14:textId="77777777" w:rsidTr="00773E1A">
        <w:tc>
          <w:tcPr>
            <w:tcW w:w="8359" w:type="dxa"/>
            <w:gridSpan w:val="3"/>
          </w:tcPr>
          <w:p w14:paraId="6F42942C" w14:textId="77777777" w:rsidR="007F6B91" w:rsidRPr="00D27B9C" w:rsidRDefault="007F6B91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>
              <w:t>重设一下我的账号密码</w:t>
            </w:r>
          </w:p>
        </w:tc>
      </w:tr>
      <w:tr w:rsidR="007F6B91" w:rsidRPr="00D27B9C" w14:paraId="7EB50B4B" w14:textId="77777777" w:rsidTr="00773E1A">
        <w:tc>
          <w:tcPr>
            <w:tcW w:w="8359" w:type="dxa"/>
            <w:gridSpan w:val="3"/>
          </w:tcPr>
          <w:p w14:paraId="45559154" w14:textId="77777777" w:rsidR="007F6B91" w:rsidRPr="00D27B9C" w:rsidRDefault="007F6B91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7F6B91" w:rsidRPr="00D27B9C" w14:paraId="02BCA3F6" w14:textId="77777777" w:rsidTr="00773E1A">
        <w:tc>
          <w:tcPr>
            <w:tcW w:w="8359" w:type="dxa"/>
            <w:gridSpan w:val="3"/>
          </w:tcPr>
          <w:p w14:paraId="027F3CE7" w14:textId="77777777" w:rsidR="007F6B91" w:rsidRPr="005A3BA0" w:rsidRDefault="007F6B91" w:rsidP="00773E1A">
            <w:pPr>
              <w:pStyle w:val="ac"/>
              <w:widowControl w:val="0"/>
              <w:numPr>
                <w:ilvl w:val="0"/>
                <w:numId w:val="36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用户点击</w:t>
            </w:r>
            <w:r>
              <w:rPr>
                <w:rFonts w:hint="eastAsia"/>
                <w:i w:val="0"/>
              </w:rPr>
              <w:t>个人</w:t>
            </w:r>
            <w:r>
              <w:rPr>
                <w:i w:val="0"/>
              </w:rPr>
              <w:t>中心的账号设置，</w:t>
            </w:r>
            <w:r>
              <w:rPr>
                <w:rFonts w:hint="eastAsia"/>
                <w:i w:val="0"/>
              </w:rPr>
              <w:t>系统</w:t>
            </w:r>
            <w:r>
              <w:rPr>
                <w:i w:val="0"/>
              </w:rPr>
              <w:t>显示更改界面</w:t>
            </w:r>
          </w:p>
          <w:p w14:paraId="665018BF" w14:textId="77777777" w:rsidR="007F6B91" w:rsidRPr="00AD127F" w:rsidRDefault="007F6B91" w:rsidP="00773E1A">
            <w:pPr>
              <w:pStyle w:val="ac"/>
              <w:widowControl w:val="0"/>
              <w:numPr>
                <w:ilvl w:val="0"/>
                <w:numId w:val="36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用户输入</w:t>
            </w:r>
            <w:r>
              <w:rPr>
                <w:rFonts w:hint="eastAsia"/>
                <w:i w:val="0"/>
              </w:rPr>
              <w:t>旧密码</w:t>
            </w:r>
            <w:r>
              <w:rPr>
                <w:i w:val="0"/>
              </w:rPr>
              <w:t>以及两次新密码，</w:t>
            </w:r>
            <w:r>
              <w:rPr>
                <w:rFonts w:hint="eastAsia"/>
                <w:i w:val="0"/>
              </w:rPr>
              <w:t>若</w:t>
            </w:r>
            <w:r>
              <w:rPr>
                <w:i w:val="0"/>
              </w:rPr>
              <w:t>两次新密码相同并且旧密码与原来的密码相匹配，</w:t>
            </w:r>
            <w:r>
              <w:rPr>
                <w:rFonts w:hint="eastAsia"/>
                <w:i w:val="0"/>
              </w:rPr>
              <w:t>则</w:t>
            </w:r>
            <w:r>
              <w:rPr>
                <w:i w:val="0"/>
              </w:rPr>
              <w:t>弹出提示块显示修改成功</w:t>
            </w:r>
          </w:p>
          <w:p w14:paraId="29D24563" w14:textId="77777777" w:rsidR="007F6B91" w:rsidRPr="00D27B9C" w:rsidRDefault="007F6B91" w:rsidP="00773E1A">
            <w:pPr>
              <w:pStyle w:val="ac"/>
              <w:widowControl w:val="0"/>
              <w:numPr>
                <w:ilvl w:val="0"/>
                <w:numId w:val="36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如果</w:t>
            </w:r>
            <w:r>
              <w:rPr>
                <w:i w:val="0"/>
              </w:rPr>
              <w:t>输入不正确，</w:t>
            </w:r>
            <w:r>
              <w:rPr>
                <w:rFonts w:hint="eastAsia"/>
                <w:i w:val="0"/>
              </w:rPr>
              <w:t>弹出</w:t>
            </w:r>
            <w:r>
              <w:rPr>
                <w:i w:val="0"/>
              </w:rPr>
              <w:t>提示块显示输入不正确。</w:t>
            </w:r>
          </w:p>
        </w:tc>
      </w:tr>
    </w:tbl>
    <w:p w14:paraId="19EAC24D" w14:textId="77777777" w:rsidR="007F6B91" w:rsidRDefault="007F6B91" w:rsidP="007F6B91"/>
    <w:p w14:paraId="57EBC11A" w14:textId="77777777" w:rsidR="007F6B91" w:rsidRDefault="007F6B91" w:rsidP="00582D24"/>
    <w:p w14:paraId="30728F8B" w14:textId="0D64AAC3" w:rsidR="00B977F4" w:rsidRPr="00582D24" w:rsidRDefault="00B977F4" w:rsidP="00B977F4">
      <w:pPr>
        <w:pStyle w:val="2"/>
      </w:pPr>
      <w:bookmarkStart w:id="20" w:name="_Toc464548340"/>
      <w:r>
        <w:t xml:space="preserve">3.13 </w:t>
      </w:r>
      <w:r w:rsidR="00F132C1">
        <w:t>好友管理</w:t>
      </w:r>
      <w:bookmarkEnd w:id="20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B977F4" w:rsidRPr="00D27B9C" w14:paraId="60D531DB" w14:textId="77777777" w:rsidTr="00773E1A">
        <w:tc>
          <w:tcPr>
            <w:tcW w:w="2188" w:type="dxa"/>
          </w:tcPr>
          <w:p w14:paraId="35F99B44" w14:textId="1BC50515" w:rsidR="00B977F4" w:rsidRPr="00D27B9C" w:rsidRDefault="00B977F4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</w:t>
            </w:r>
            <w:r w:rsidR="007653B1">
              <w:t>13</w:t>
            </w:r>
          </w:p>
        </w:tc>
        <w:tc>
          <w:tcPr>
            <w:tcW w:w="3936" w:type="dxa"/>
          </w:tcPr>
          <w:p w14:paraId="43C65C64" w14:textId="6FC56522" w:rsidR="00B977F4" w:rsidRPr="00D27B9C" w:rsidRDefault="00B977F4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CB7337">
              <w:rPr>
                <w:rFonts w:hint="eastAsia"/>
              </w:rPr>
              <w:t>好友</w:t>
            </w:r>
            <w:r w:rsidR="00CB7337">
              <w:t>管理</w:t>
            </w:r>
          </w:p>
        </w:tc>
        <w:tc>
          <w:tcPr>
            <w:tcW w:w="2235" w:type="dxa"/>
          </w:tcPr>
          <w:p w14:paraId="2BD33641" w14:textId="4CD79E75" w:rsidR="00B977F4" w:rsidRPr="00D27B9C" w:rsidRDefault="00B977F4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97221E">
              <w:rPr>
                <w:rFonts w:hint="eastAsia"/>
              </w:rPr>
              <w:t>中</w:t>
            </w:r>
          </w:p>
        </w:tc>
      </w:tr>
      <w:tr w:rsidR="00B977F4" w:rsidRPr="00D27B9C" w14:paraId="3E0A4E33" w14:textId="77777777" w:rsidTr="00773E1A">
        <w:tc>
          <w:tcPr>
            <w:tcW w:w="8359" w:type="dxa"/>
            <w:gridSpan w:val="3"/>
          </w:tcPr>
          <w:p w14:paraId="6DE67B05" w14:textId="77777777" w:rsidR="00B977F4" w:rsidRPr="00D27B9C" w:rsidRDefault="00B977F4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B977F4" w:rsidRPr="00D27B9C" w14:paraId="01411C90" w14:textId="77777777" w:rsidTr="00773E1A">
        <w:tc>
          <w:tcPr>
            <w:tcW w:w="8359" w:type="dxa"/>
            <w:gridSpan w:val="3"/>
          </w:tcPr>
          <w:p w14:paraId="2C66DD36" w14:textId="78EA1D55" w:rsidR="00B977F4" w:rsidRPr="00D27B9C" w:rsidRDefault="00B977F4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BD62AD">
              <w:t>管理已有的好友列表</w:t>
            </w:r>
          </w:p>
        </w:tc>
      </w:tr>
      <w:tr w:rsidR="00B977F4" w:rsidRPr="00D27B9C" w14:paraId="00BFC95E" w14:textId="77777777" w:rsidTr="00773E1A">
        <w:tc>
          <w:tcPr>
            <w:tcW w:w="8359" w:type="dxa"/>
            <w:gridSpan w:val="3"/>
          </w:tcPr>
          <w:p w14:paraId="39F17FC7" w14:textId="77777777" w:rsidR="00B977F4" w:rsidRPr="00D27B9C" w:rsidRDefault="00B977F4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B977F4" w:rsidRPr="00D27B9C" w14:paraId="0A760B48" w14:textId="77777777" w:rsidTr="00773E1A">
        <w:tc>
          <w:tcPr>
            <w:tcW w:w="8359" w:type="dxa"/>
            <w:gridSpan w:val="3"/>
          </w:tcPr>
          <w:p w14:paraId="55222487" w14:textId="0037B046" w:rsidR="00473B47" w:rsidRPr="00473B47" w:rsidRDefault="00B977F4" w:rsidP="00473B47">
            <w:pPr>
              <w:pStyle w:val="ac"/>
              <w:widowControl w:val="0"/>
              <w:numPr>
                <w:ilvl w:val="0"/>
                <w:numId w:val="37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</w:t>
            </w:r>
            <w:r w:rsidR="00473B47">
              <w:rPr>
                <w:i w:val="0"/>
              </w:rPr>
              <w:t>户点击个人</w:t>
            </w:r>
            <w:r w:rsidR="00473B47">
              <w:rPr>
                <w:rFonts w:hint="eastAsia"/>
                <w:i w:val="0"/>
              </w:rPr>
              <w:t>中心</w:t>
            </w:r>
            <w:r w:rsidR="00473B47">
              <w:rPr>
                <w:i w:val="0"/>
              </w:rPr>
              <w:t>的好友管理，</w:t>
            </w:r>
            <w:r w:rsidR="00473B47">
              <w:rPr>
                <w:rFonts w:hint="eastAsia"/>
                <w:i w:val="0"/>
              </w:rPr>
              <w:t>系统</w:t>
            </w:r>
            <w:r w:rsidR="00473B47">
              <w:rPr>
                <w:i w:val="0"/>
              </w:rPr>
              <w:t>显示已有的好友列表。</w:t>
            </w:r>
          </w:p>
          <w:p w14:paraId="73721627" w14:textId="38BB5D6C" w:rsidR="00473B47" w:rsidRPr="00D27B9C" w:rsidRDefault="00473B47" w:rsidP="00473B47">
            <w:pPr>
              <w:pStyle w:val="ac"/>
              <w:widowControl w:val="0"/>
              <w:numPr>
                <w:ilvl w:val="0"/>
                <w:numId w:val="37"/>
              </w:numPr>
              <w:adjustRightInd w:val="0"/>
              <w:snapToGrid w:val="0"/>
              <w:textAlignment w:val="baseline"/>
            </w:pPr>
            <w:r>
              <w:rPr>
                <w:rFonts w:hint="eastAsia"/>
                <w:i w:val="0"/>
              </w:rPr>
              <w:t>用户</w:t>
            </w:r>
            <w:r>
              <w:rPr>
                <w:i w:val="0"/>
              </w:rPr>
              <w:t>点击删除好友，</w:t>
            </w:r>
            <w:r>
              <w:rPr>
                <w:rFonts w:hint="eastAsia"/>
                <w:i w:val="0"/>
              </w:rPr>
              <w:t>则</w:t>
            </w:r>
            <w:r>
              <w:rPr>
                <w:i w:val="0"/>
              </w:rPr>
              <w:t>系统</w:t>
            </w:r>
            <w:r w:rsidR="007869B0">
              <w:rPr>
                <w:rFonts w:hint="eastAsia"/>
                <w:i w:val="0"/>
              </w:rPr>
              <w:t>出现</w:t>
            </w:r>
            <w:r w:rsidR="007869B0">
              <w:rPr>
                <w:i w:val="0"/>
              </w:rPr>
              <w:t>确认删除框</w:t>
            </w:r>
            <w:r w:rsidR="00CA661C">
              <w:rPr>
                <w:i w:val="0"/>
              </w:rPr>
              <w:t>，</w:t>
            </w:r>
            <w:r w:rsidR="00CA661C">
              <w:rPr>
                <w:rFonts w:hint="eastAsia"/>
                <w:i w:val="0"/>
              </w:rPr>
              <w:t>点击</w:t>
            </w:r>
            <w:r w:rsidR="00CA661C">
              <w:rPr>
                <w:i w:val="0"/>
              </w:rPr>
              <w:t>确认删除，</w:t>
            </w:r>
            <w:r w:rsidR="00CA661C">
              <w:rPr>
                <w:rFonts w:hint="eastAsia"/>
                <w:i w:val="0"/>
              </w:rPr>
              <w:t>则</w:t>
            </w:r>
            <w:r w:rsidR="00CA661C">
              <w:rPr>
                <w:i w:val="0"/>
              </w:rPr>
              <w:t>弹出提示框显示删除成功</w:t>
            </w:r>
            <w:r w:rsidR="004D6584">
              <w:rPr>
                <w:i w:val="0"/>
              </w:rPr>
              <w:t>，</w:t>
            </w:r>
            <w:r w:rsidR="004D6584">
              <w:rPr>
                <w:rFonts w:hint="eastAsia"/>
                <w:i w:val="0"/>
              </w:rPr>
              <w:t>他</w:t>
            </w:r>
            <w:r w:rsidR="004D6584">
              <w:rPr>
                <w:i w:val="0"/>
              </w:rPr>
              <w:t>的好友列表里会自动删除你并且不会受到提示</w:t>
            </w:r>
          </w:p>
          <w:p w14:paraId="6EE60C62" w14:textId="66050041" w:rsidR="00B977F4" w:rsidRPr="00D27B9C" w:rsidRDefault="00C5551E" w:rsidP="005A063B">
            <w:pPr>
              <w:pStyle w:val="ac"/>
              <w:widowControl w:val="0"/>
              <w:numPr>
                <w:ilvl w:val="0"/>
                <w:numId w:val="37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用户浏览到别的用户时，</w:t>
            </w:r>
            <w:r>
              <w:rPr>
                <w:rFonts w:hint="eastAsia"/>
                <w:i w:val="0"/>
              </w:rPr>
              <w:t>点击加为</w:t>
            </w:r>
            <w:r>
              <w:rPr>
                <w:i w:val="0"/>
              </w:rPr>
              <w:t>好友，</w:t>
            </w:r>
            <w:r>
              <w:rPr>
                <w:rFonts w:hint="eastAsia"/>
                <w:i w:val="0"/>
              </w:rPr>
              <w:t>好友</w:t>
            </w:r>
            <w:r>
              <w:rPr>
                <w:i w:val="0"/>
              </w:rPr>
              <w:t>受到提示信息</w:t>
            </w:r>
            <w:r w:rsidR="00805F47">
              <w:rPr>
                <w:i w:val="0"/>
              </w:rPr>
              <w:t>并且处理</w:t>
            </w:r>
          </w:p>
        </w:tc>
      </w:tr>
    </w:tbl>
    <w:p w14:paraId="2FFDA368" w14:textId="77777777" w:rsidR="00B977F4" w:rsidRDefault="00B977F4" w:rsidP="00582D24"/>
    <w:p w14:paraId="1B95C293" w14:textId="24ABD79A" w:rsidR="00FD08D7" w:rsidRPr="00582D24" w:rsidRDefault="00181914" w:rsidP="00FD08D7">
      <w:pPr>
        <w:pStyle w:val="2"/>
      </w:pPr>
      <w:bookmarkStart w:id="21" w:name="_Toc464548341"/>
      <w:r>
        <w:t>3.14</w:t>
      </w:r>
      <w:r w:rsidR="00FD08D7">
        <w:t xml:space="preserve"> </w:t>
      </w:r>
      <w:r>
        <w:rPr>
          <w:rFonts w:hint="eastAsia"/>
        </w:rPr>
        <w:t>登录</w:t>
      </w:r>
      <w:r>
        <w:t>注册</w:t>
      </w:r>
      <w:bookmarkEnd w:id="21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FD08D7" w:rsidRPr="00D27B9C" w14:paraId="1C1FEBA1" w14:textId="77777777" w:rsidTr="00773E1A">
        <w:tc>
          <w:tcPr>
            <w:tcW w:w="2188" w:type="dxa"/>
          </w:tcPr>
          <w:p w14:paraId="5B564091" w14:textId="02D31B38" w:rsidR="00FD08D7" w:rsidRPr="00D27B9C" w:rsidRDefault="00FD08D7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</w:t>
            </w:r>
            <w:r w:rsidR="00181914">
              <w:t>14</w:t>
            </w:r>
          </w:p>
        </w:tc>
        <w:tc>
          <w:tcPr>
            <w:tcW w:w="3936" w:type="dxa"/>
          </w:tcPr>
          <w:p w14:paraId="16F7D93D" w14:textId="2FB299CB" w:rsidR="00FD08D7" w:rsidRPr="00D27B9C" w:rsidRDefault="00FD08D7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181914">
              <w:rPr>
                <w:rFonts w:hint="eastAsia"/>
              </w:rPr>
              <w:t>登录</w:t>
            </w:r>
            <w:r w:rsidR="00181914">
              <w:t>注册</w:t>
            </w:r>
          </w:p>
        </w:tc>
        <w:tc>
          <w:tcPr>
            <w:tcW w:w="2235" w:type="dxa"/>
          </w:tcPr>
          <w:p w14:paraId="3D55B57A" w14:textId="77777777" w:rsidR="00FD08D7" w:rsidRPr="00D27B9C" w:rsidRDefault="00FD08D7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高</w:t>
            </w:r>
          </w:p>
        </w:tc>
      </w:tr>
      <w:tr w:rsidR="00FD08D7" w:rsidRPr="00D27B9C" w14:paraId="6B3EEAB5" w14:textId="77777777" w:rsidTr="00773E1A">
        <w:tc>
          <w:tcPr>
            <w:tcW w:w="8359" w:type="dxa"/>
            <w:gridSpan w:val="3"/>
          </w:tcPr>
          <w:p w14:paraId="0F9F3EF5" w14:textId="77777777" w:rsidR="00FD08D7" w:rsidRPr="00D27B9C" w:rsidRDefault="00FD08D7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FD08D7" w:rsidRPr="00D27B9C" w14:paraId="296152F2" w14:textId="77777777" w:rsidTr="00773E1A">
        <w:tc>
          <w:tcPr>
            <w:tcW w:w="8359" w:type="dxa"/>
            <w:gridSpan w:val="3"/>
          </w:tcPr>
          <w:p w14:paraId="67BF1A50" w14:textId="215D0BFC" w:rsidR="00FD08D7" w:rsidRPr="00D27B9C" w:rsidRDefault="00FD08D7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E510AD">
              <w:t>登录或者注册</w:t>
            </w:r>
          </w:p>
        </w:tc>
      </w:tr>
      <w:tr w:rsidR="00FD08D7" w:rsidRPr="00D27B9C" w14:paraId="463DC298" w14:textId="77777777" w:rsidTr="00773E1A">
        <w:tc>
          <w:tcPr>
            <w:tcW w:w="8359" w:type="dxa"/>
            <w:gridSpan w:val="3"/>
          </w:tcPr>
          <w:p w14:paraId="15B7C643" w14:textId="77777777" w:rsidR="00FD08D7" w:rsidRPr="00D27B9C" w:rsidRDefault="00FD08D7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FD08D7" w:rsidRPr="00D27B9C" w14:paraId="226E6B81" w14:textId="77777777" w:rsidTr="00773E1A">
        <w:tc>
          <w:tcPr>
            <w:tcW w:w="8359" w:type="dxa"/>
            <w:gridSpan w:val="3"/>
          </w:tcPr>
          <w:p w14:paraId="377F1C53" w14:textId="57671BBF" w:rsidR="00FD08D7" w:rsidRPr="00D27B9C" w:rsidRDefault="00FD08D7" w:rsidP="009E25C6">
            <w:pPr>
              <w:pStyle w:val="ac"/>
              <w:widowControl w:val="0"/>
              <w:numPr>
                <w:ilvl w:val="0"/>
                <w:numId w:val="38"/>
              </w:numPr>
              <w:adjustRightInd w:val="0"/>
              <w:snapToGrid w:val="0"/>
              <w:textAlignment w:val="baseline"/>
            </w:pPr>
            <w:r>
              <w:rPr>
                <w:i w:val="0"/>
              </w:rPr>
              <w:t>用户</w:t>
            </w:r>
            <w:r w:rsidR="009E25C6">
              <w:rPr>
                <w:rFonts w:hint="eastAsia"/>
                <w:i w:val="0"/>
              </w:rPr>
              <w:t>登录</w:t>
            </w:r>
            <w:r w:rsidR="009E25C6">
              <w:rPr>
                <w:i w:val="0"/>
              </w:rPr>
              <w:t>平台</w:t>
            </w:r>
            <w:r w:rsidR="009E25C6">
              <w:rPr>
                <w:i w:val="0"/>
              </w:rPr>
              <w:t xml:space="preserve"> </w:t>
            </w:r>
            <w:r w:rsidR="009E25C6">
              <w:rPr>
                <w:rFonts w:hint="eastAsia"/>
                <w:i w:val="0"/>
              </w:rPr>
              <w:t>需要</w:t>
            </w:r>
            <w:r w:rsidR="009E25C6">
              <w:rPr>
                <w:i w:val="0"/>
              </w:rPr>
              <w:t>输入</w:t>
            </w:r>
            <w:r w:rsidR="009E25C6">
              <w:rPr>
                <w:rFonts w:hint="eastAsia"/>
                <w:i w:val="0"/>
              </w:rPr>
              <w:t>用户</w:t>
            </w:r>
            <w:r w:rsidR="009E25C6">
              <w:rPr>
                <w:i w:val="0"/>
              </w:rPr>
              <w:t>名以及密码，</w:t>
            </w:r>
            <w:r w:rsidR="009E25C6">
              <w:rPr>
                <w:rFonts w:hint="eastAsia"/>
                <w:i w:val="0"/>
              </w:rPr>
              <w:t>没有</w:t>
            </w:r>
            <w:r w:rsidR="009E25C6">
              <w:rPr>
                <w:i w:val="0"/>
              </w:rPr>
              <w:t>账号则点击注册</w:t>
            </w:r>
            <w:r w:rsidR="004220A3">
              <w:rPr>
                <w:i w:val="0"/>
              </w:rPr>
              <w:t>，</w:t>
            </w:r>
            <w:r w:rsidR="004220A3">
              <w:rPr>
                <w:rFonts w:hint="eastAsia"/>
                <w:i w:val="0"/>
              </w:rPr>
              <w:t>填写</w:t>
            </w:r>
            <w:r w:rsidR="004220A3">
              <w:rPr>
                <w:i w:val="0"/>
              </w:rPr>
              <w:t>相关信息</w:t>
            </w:r>
            <w:r w:rsidR="004220A3">
              <w:rPr>
                <w:rFonts w:hint="eastAsia"/>
                <w:i w:val="0"/>
              </w:rPr>
              <w:t>后</w:t>
            </w:r>
            <w:r w:rsidR="004220A3">
              <w:rPr>
                <w:i w:val="0"/>
              </w:rPr>
              <w:t>注册成功</w:t>
            </w:r>
          </w:p>
        </w:tc>
      </w:tr>
    </w:tbl>
    <w:p w14:paraId="47B59158" w14:textId="77777777" w:rsidR="00FD08D7" w:rsidRDefault="00FD08D7" w:rsidP="00582D24"/>
    <w:p w14:paraId="05FC532F" w14:textId="1B714DA4" w:rsidR="00AA0FB2" w:rsidRPr="00582D24" w:rsidRDefault="00AA0FB2" w:rsidP="00AA0FB2">
      <w:pPr>
        <w:pStyle w:val="2"/>
      </w:pPr>
      <w:bookmarkStart w:id="22" w:name="_Toc464548342"/>
      <w:r>
        <w:t xml:space="preserve">3.15 </w:t>
      </w:r>
      <w:r w:rsidR="00B118B2">
        <w:t>介绍页面</w:t>
      </w:r>
      <w:bookmarkEnd w:id="2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AA0FB2" w:rsidRPr="00D27B9C" w14:paraId="708E72C8" w14:textId="77777777" w:rsidTr="00773E1A">
        <w:tc>
          <w:tcPr>
            <w:tcW w:w="2188" w:type="dxa"/>
          </w:tcPr>
          <w:p w14:paraId="3C0FE0E8" w14:textId="3A72782F" w:rsidR="00AA0FB2" w:rsidRPr="00D27B9C" w:rsidRDefault="00AA0FB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</w:t>
            </w:r>
            <w:r w:rsidR="00DE1728">
              <w:t>15</w:t>
            </w:r>
          </w:p>
        </w:tc>
        <w:tc>
          <w:tcPr>
            <w:tcW w:w="3936" w:type="dxa"/>
          </w:tcPr>
          <w:p w14:paraId="4833EBEA" w14:textId="6D545B44" w:rsidR="00AA0FB2" w:rsidRPr="00D27B9C" w:rsidRDefault="00AA0FB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0C387A">
              <w:t>介绍页面</w:t>
            </w:r>
          </w:p>
        </w:tc>
        <w:tc>
          <w:tcPr>
            <w:tcW w:w="2235" w:type="dxa"/>
          </w:tcPr>
          <w:p w14:paraId="0AEE3C5D" w14:textId="49F769D9" w:rsidR="00AA0FB2" w:rsidRPr="00D27B9C" w:rsidRDefault="00AA0FB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 w:rsidR="00F25931">
              <w:rPr>
                <w:rFonts w:hint="eastAsia"/>
              </w:rPr>
              <w:t>低</w:t>
            </w:r>
          </w:p>
        </w:tc>
      </w:tr>
      <w:tr w:rsidR="00AA0FB2" w:rsidRPr="00D27B9C" w14:paraId="6EB8D06A" w14:textId="77777777" w:rsidTr="00773E1A">
        <w:tc>
          <w:tcPr>
            <w:tcW w:w="8359" w:type="dxa"/>
            <w:gridSpan w:val="3"/>
          </w:tcPr>
          <w:p w14:paraId="23D648EF" w14:textId="77777777" w:rsidR="00AA0FB2" w:rsidRPr="00D27B9C" w:rsidRDefault="00AA0FB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AA0FB2" w:rsidRPr="00D27B9C" w14:paraId="4B0F0DA1" w14:textId="77777777" w:rsidTr="00773E1A">
        <w:tc>
          <w:tcPr>
            <w:tcW w:w="8359" w:type="dxa"/>
            <w:gridSpan w:val="3"/>
          </w:tcPr>
          <w:p w14:paraId="4320594F" w14:textId="38508B3B" w:rsidR="00AA0FB2" w:rsidRPr="00D27B9C" w:rsidRDefault="00AA0FB2" w:rsidP="00773E1A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7B6E7A">
              <w:t>查看</w:t>
            </w:r>
            <w:r w:rsidR="001A6928">
              <w:t>软件的主要功能</w:t>
            </w:r>
          </w:p>
        </w:tc>
      </w:tr>
      <w:tr w:rsidR="00AA0FB2" w:rsidRPr="00D27B9C" w14:paraId="3561746B" w14:textId="77777777" w:rsidTr="00773E1A">
        <w:tc>
          <w:tcPr>
            <w:tcW w:w="8359" w:type="dxa"/>
            <w:gridSpan w:val="3"/>
          </w:tcPr>
          <w:p w14:paraId="1B8AC2D7" w14:textId="77777777" w:rsidR="00AA0FB2" w:rsidRPr="00D27B9C" w:rsidRDefault="00AA0FB2" w:rsidP="00773E1A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AA0FB2" w:rsidRPr="00D27B9C" w14:paraId="7A40A345" w14:textId="77777777" w:rsidTr="00773E1A">
        <w:tc>
          <w:tcPr>
            <w:tcW w:w="8359" w:type="dxa"/>
            <w:gridSpan w:val="3"/>
          </w:tcPr>
          <w:p w14:paraId="3B45A7BC" w14:textId="2FD0A897" w:rsidR="00AA0FB2" w:rsidRPr="00CB6A1B" w:rsidRDefault="00CB6A1B" w:rsidP="00E804AD">
            <w:pPr>
              <w:pStyle w:val="ac"/>
              <w:widowControl w:val="0"/>
              <w:numPr>
                <w:ilvl w:val="0"/>
                <w:numId w:val="39"/>
              </w:numPr>
              <w:adjustRightInd w:val="0"/>
              <w:snapToGrid w:val="0"/>
              <w:textAlignment w:val="baseline"/>
              <w:rPr>
                <w:i w:val="0"/>
              </w:rPr>
            </w:pPr>
            <w:r w:rsidRPr="00CB6A1B">
              <w:rPr>
                <w:i w:val="0"/>
              </w:rPr>
              <w:t>系统展示</w:t>
            </w:r>
            <w:r>
              <w:rPr>
                <w:i w:val="0"/>
              </w:rPr>
              <w:t>系统的主要功能，</w:t>
            </w:r>
            <w:r>
              <w:rPr>
                <w:rFonts w:hint="eastAsia"/>
                <w:i w:val="0"/>
              </w:rPr>
              <w:t>并且</w:t>
            </w:r>
            <w:r>
              <w:rPr>
                <w:i w:val="0"/>
              </w:rPr>
              <w:t>导向进入系统</w:t>
            </w:r>
            <w:r w:rsidR="0015244E">
              <w:rPr>
                <w:i w:val="0"/>
              </w:rPr>
              <w:t>，</w:t>
            </w:r>
            <w:r w:rsidR="0015244E">
              <w:rPr>
                <w:rFonts w:hint="eastAsia"/>
                <w:i w:val="0"/>
              </w:rPr>
              <w:t>点击</w:t>
            </w:r>
            <w:r w:rsidR="0015244E">
              <w:rPr>
                <w:i w:val="0"/>
              </w:rPr>
              <w:t>进入系统，</w:t>
            </w:r>
            <w:r w:rsidR="0015244E">
              <w:rPr>
                <w:rFonts w:hint="eastAsia"/>
                <w:i w:val="0"/>
              </w:rPr>
              <w:t>系统</w:t>
            </w:r>
            <w:r w:rsidR="0015244E">
              <w:rPr>
                <w:i w:val="0"/>
              </w:rPr>
              <w:t>跳转到登录页面</w:t>
            </w:r>
          </w:p>
        </w:tc>
      </w:tr>
    </w:tbl>
    <w:p w14:paraId="62197723" w14:textId="77777777" w:rsidR="00AA0FB2" w:rsidRDefault="00AA0FB2" w:rsidP="00582D24"/>
    <w:p w14:paraId="334D5B76" w14:textId="17C12748" w:rsidR="00E453FE" w:rsidRPr="00582D24" w:rsidRDefault="00E453FE" w:rsidP="00E453FE">
      <w:pPr>
        <w:pStyle w:val="2"/>
      </w:pPr>
      <w:bookmarkStart w:id="23" w:name="_Toc464548343"/>
      <w:r>
        <w:t xml:space="preserve">3.16 </w:t>
      </w:r>
      <w:r w:rsidR="00042654">
        <w:t>搜索</w:t>
      </w:r>
      <w:bookmarkEnd w:id="23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E453FE" w:rsidRPr="00D27B9C" w14:paraId="542F63D0" w14:textId="77777777" w:rsidTr="00621BA6">
        <w:tc>
          <w:tcPr>
            <w:tcW w:w="2188" w:type="dxa"/>
          </w:tcPr>
          <w:p w14:paraId="39BA898C" w14:textId="0DFCC335" w:rsidR="00E453FE" w:rsidRPr="00D27B9C" w:rsidRDefault="00E453FE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W1</w:t>
            </w:r>
            <w:r w:rsidR="00042654">
              <w:t>6</w:t>
            </w:r>
          </w:p>
        </w:tc>
        <w:tc>
          <w:tcPr>
            <w:tcW w:w="3936" w:type="dxa"/>
          </w:tcPr>
          <w:p w14:paraId="443B84DE" w14:textId="489FE486" w:rsidR="00E453FE" w:rsidRPr="00D27B9C" w:rsidRDefault="00E453FE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 w:rsidR="001758C2">
              <w:rPr>
                <w:rFonts w:hint="eastAsia"/>
              </w:rPr>
              <w:t>搜索</w:t>
            </w:r>
          </w:p>
        </w:tc>
        <w:tc>
          <w:tcPr>
            <w:tcW w:w="2235" w:type="dxa"/>
          </w:tcPr>
          <w:p w14:paraId="3A651DA7" w14:textId="77777777" w:rsidR="00E453FE" w:rsidRPr="00D27B9C" w:rsidRDefault="00E453FE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低</w:t>
            </w:r>
          </w:p>
        </w:tc>
      </w:tr>
      <w:tr w:rsidR="00E453FE" w:rsidRPr="00D27B9C" w14:paraId="7509EE40" w14:textId="77777777" w:rsidTr="00621BA6">
        <w:tc>
          <w:tcPr>
            <w:tcW w:w="8359" w:type="dxa"/>
            <w:gridSpan w:val="3"/>
          </w:tcPr>
          <w:p w14:paraId="3914FBBA" w14:textId="77777777" w:rsidR="00E453FE" w:rsidRPr="00D27B9C" w:rsidRDefault="00E453FE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E453FE" w:rsidRPr="00D27B9C" w14:paraId="17FCCFCA" w14:textId="77777777" w:rsidTr="00621BA6">
        <w:tc>
          <w:tcPr>
            <w:tcW w:w="8359" w:type="dxa"/>
            <w:gridSpan w:val="3"/>
          </w:tcPr>
          <w:p w14:paraId="19060BBB" w14:textId="33E07F8B" w:rsidR="00E453FE" w:rsidRPr="00D27B9C" w:rsidRDefault="00E453FE" w:rsidP="00621BA6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 w:rsidR="005E45E2">
              <w:t>搜索相关内容</w:t>
            </w:r>
          </w:p>
        </w:tc>
      </w:tr>
      <w:tr w:rsidR="00E453FE" w:rsidRPr="00D27B9C" w14:paraId="488EEA34" w14:textId="77777777" w:rsidTr="00621BA6">
        <w:tc>
          <w:tcPr>
            <w:tcW w:w="8359" w:type="dxa"/>
            <w:gridSpan w:val="3"/>
          </w:tcPr>
          <w:p w14:paraId="58BC3D77" w14:textId="77777777" w:rsidR="00E453FE" w:rsidRPr="00D27B9C" w:rsidRDefault="00E453FE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E453FE" w:rsidRPr="00D27B9C" w14:paraId="117F968D" w14:textId="77777777" w:rsidTr="00621BA6">
        <w:tc>
          <w:tcPr>
            <w:tcW w:w="8359" w:type="dxa"/>
            <w:gridSpan w:val="3"/>
          </w:tcPr>
          <w:p w14:paraId="2DBB9CEA" w14:textId="6072A431" w:rsidR="00E453FE" w:rsidRPr="00CB6A1B" w:rsidRDefault="00436B5C" w:rsidP="00436B5C">
            <w:pPr>
              <w:pStyle w:val="ac"/>
              <w:widowControl w:val="0"/>
              <w:numPr>
                <w:ilvl w:val="0"/>
                <w:numId w:val="40"/>
              </w:numPr>
              <w:adjustRightInd w:val="0"/>
              <w:snapToGrid w:val="0"/>
              <w:textAlignment w:val="baseline"/>
              <w:rPr>
                <w:i w:val="0"/>
              </w:rPr>
            </w:pPr>
            <w:r>
              <w:rPr>
                <w:i w:val="0"/>
              </w:rPr>
              <w:t>用户输入搜索关键词，</w:t>
            </w:r>
            <w:r>
              <w:rPr>
                <w:rFonts w:hint="eastAsia"/>
                <w:i w:val="0"/>
              </w:rPr>
              <w:t>系统</w:t>
            </w:r>
            <w:r>
              <w:rPr>
                <w:i w:val="0"/>
              </w:rPr>
              <w:t>展示</w:t>
            </w:r>
            <w:r w:rsidR="0057278E">
              <w:rPr>
                <w:i w:val="0"/>
              </w:rPr>
              <w:t>相关结果集（竞赛、</w:t>
            </w:r>
            <w:r w:rsidR="0057278E">
              <w:rPr>
                <w:rFonts w:hint="eastAsia"/>
                <w:i w:val="0"/>
              </w:rPr>
              <w:t>动态</w:t>
            </w:r>
            <w:r w:rsidR="0057278E">
              <w:rPr>
                <w:i w:val="0"/>
              </w:rPr>
              <w:t>、</w:t>
            </w:r>
            <w:r w:rsidR="0057278E">
              <w:rPr>
                <w:rFonts w:hint="eastAsia"/>
                <w:i w:val="0"/>
              </w:rPr>
              <w:t>用户</w:t>
            </w:r>
            <w:r w:rsidR="0057278E">
              <w:rPr>
                <w:i w:val="0"/>
              </w:rPr>
              <w:t>）</w:t>
            </w:r>
          </w:p>
        </w:tc>
      </w:tr>
    </w:tbl>
    <w:p w14:paraId="6246057C" w14:textId="77777777" w:rsidR="00E453FE" w:rsidRDefault="00E453FE" w:rsidP="00582D24"/>
    <w:p w14:paraId="33BDDD21" w14:textId="15441BAA" w:rsidR="00F90696" w:rsidRPr="00582D24" w:rsidRDefault="00F90696" w:rsidP="00F90696">
      <w:pPr>
        <w:pStyle w:val="2"/>
      </w:pPr>
      <w:bookmarkStart w:id="24" w:name="_Toc464548344"/>
      <w:r>
        <w:t xml:space="preserve">3.17 </w:t>
      </w:r>
      <w:r w:rsidR="00A70853">
        <w:rPr>
          <w:rFonts w:hint="eastAsia"/>
        </w:rPr>
        <w:t>查看</w:t>
      </w:r>
      <w:r w:rsidR="00A70853">
        <w:t>并处理消息</w:t>
      </w:r>
      <w:bookmarkEnd w:id="24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188"/>
        <w:gridCol w:w="3936"/>
        <w:gridCol w:w="2235"/>
      </w:tblGrid>
      <w:tr w:rsidR="00F90696" w:rsidRPr="00D27B9C" w14:paraId="0A8C964A" w14:textId="77777777" w:rsidTr="00621BA6">
        <w:tc>
          <w:tcPr>
            <w:tcW w:w="2188" w:type="dxa"/>
          </w:tcPr>
          <w:p w14:paraId="15D8F835" w14:textId="7B4B64AD" w:rsidR="00F90696" w:rsidRPr="00D27B9C" w:rsidRDefault="00F90696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需求编号：</w:t>
            </w:r>
            <w:r>
              <w:t>W17</w:t>
            </w:r>
          </w:p>
        </w:tc>
        <w:tc>
          <w:tcPr>
            <w:tcW w:w="3936" w:type="dxa"/>
          </w:tcPr>
          <w:p w14:paraId="3FB6CC17" w14:textId="085F1015" w:rsidR="00F90696" w:rsidRPr="00D27B9C" w:rsidRDefault="00F90696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需求名称：</w:t>
            </w:r>
            <w:r>
              <w:rPr>
                <w:rFonts w:hint="eastAsia"/>
              </w:rPr>
              <w:t>查看</w:t>
            </w:r>
            <w:r>
              <w:t>并处理消息</w:t>
            </w:r>
          </w:p>
        </w:tc>
        <w:tc>
          <w:tcPr>
            <w:tcW w:w="2235" w:type="dxa"/>
          </w:tcPr>
          <w:p w14:paraId="62C06918" w14:textId="77777777" w:rsidR="00F90696" w:rsidRPr="00D27B9C" w:rsidRDefault="00F90696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优先级：</w:t>
            </w:r>
            <w:r>
              <w:rPr>
                <w:rFonts w:hint="eastAsia"/>
              </w:rPr>
              <w:t>低</w:t>
            </w:r>
          </w:p>
        </w:tc>
      </w:tr>
      <w:tr w:rsidR="00F90696" w:rsidRPr="00D27B9C" w14:paraId="76201702" w14:textId="77777777" w:rsidTr="00621BA6">
        <w:tc>
          <w:tcPr>
            <w:tcW w:w="8359" w:type="dxa"/>
            <w:gridSpan w:val="3"/>
          </w:tcPr>
          <w:p w14:paraId="4E6E3CD2" w14:textId="77777777" w:rsidR="00F90696" w:rsidRPr="00D27B9C" w:rsidRDefault="00F90696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用户故事：</w:t>
            </w:r>
          </w:p>
        </w:tc>
      </w:tr>
      <w:tr w:rsidR="00F90696" w:rsidRPr="00D27B9C" w14:paraId="7EC8463E" w14:textId="77777777" w:rsidTr="00621BA6">
        <w:tc>
          <w:tcPr>
            <w:tcW w:w="8359" w:type="dxa"/>
            <w:gridSpan w:val="3"/>
          </w:tcPr>
          <w:p w14:paraId="481F95F2" w14:textId="450B70EB" w:rsidR="00F90696" w:rsidRPr="00D27B9C" w:rsidRDefault="00F90696" w:rsidP="00621BA6">
            <w:pPr>
              <w:widowControl w:val="0"/>
              <w:adjustRightInd w:val="0"/>
              <w:snapToGrid w:val="0"/>
              <w:textAlignment w:val="baseline"/>
            </w:pPr>
            <w:r>
              <w:rPr>
                <w:rFonts w:hint="eastAsia"/>
              </w:rPr>
              <w:t>我想</w:t>
            </w:r>
            <w:r>
              <w:t>查看</w:t>
            </w:r>
            <w:r w:rsidR="002D5BEE">
              <w:t>消息并处理消息</w:t>
            </w:r>
          </w:p>
        </w:tc>
      </w:tr>
      <w:tr w:rsidR="00F90696" w:rsidRPr="00D27B9C" w14:paraId="61E2ACA0" w14:textId="77777777" w:rsidTr="00621BA6">
        <w:tc>
          <w:tcPr>
            <w:tcW w:w="8359" w:type="dxa"/>
            <w:gridSpan w:val="3"/>
          </w:tcPr>
          <w:p w14:paraId="643BB6DA" w14:textId="77777777" w:rsidR="00F90696" w:rsidRPr="00D27B9C" w:rsidRDefault="00F90696" w:rsidP="00621BA6">
            <w:pPr>
              <w:widowControl w:val="0"/>
              <w:adjustRightInd w:val="0"/>
              <w:snapToGrid w:val="0"/>
              <w:textAlignment w:val="baseline"/>
            </w:pPr>
            <w:r w:rsidRPr="00D27B9C">
              <w:rPr>
                <w:rFonts w:hint="eastAsia"/>
              </w:rPr>
              <w:t>需求描述：</w:t>
            </w:r>
          </w:p>
        </w:tc>
      </w:tr>
      <w:tr w:rsidR="00F90696" w:rsidRPr="00D27B9C" w14:paraId="771025F1" w14:textId="77777777" w:rsidTr="00621BA6">
        <w:tc>
          <w:tcPr>
            <w:tcW w:w="8359" w:type="dxa"/>
            <w:gridSpan w:val="3"/>
          </w:tcPr>
          <w:p w14:paraId="48646BE8" w14:textId="77777777" w:rsidR="00F90696" w:rsidRDefault="00704D50" w:rsidP="00704D50">
            <w:pPr>
              <w:pStyle w:val="ac"/>
              <w:widowControl w:val="0"/>
              <w:numPr>
                <w:ilvl w:val="0"/>
                <w:numId w:val="41"/>
              </w:numPr>
              <w:adjustRightInd w:val="0"/>
              <w:snapToGrid w:val="0"/>
              <w:textAlignment w:val="baseline"/>
              <w:rPr>
                <w:i w:val="0"/>
              </w:rPr>
            </w:pPr>
            <w:r>
              <w:rPr>
                <w:i w:val="0"/>
              </w:rPr>
              <w:t>系统</w:t>
            </w:r>
            <w:r>
              <w:rPr>
                <w:rFonts w:hint="eastAsia"/>
                <w:i w:val="0"/>
              </w:rPr>
              <w:t>消息</w:t>
            </w:r>
            <w:r>
              <w:rPr>
                <w:i w:val="0"/>
              </w:rPr>
              <w:t>管理界面展示用户收到的消息（好友申请、</w:t>
            </w:r>
            <w:r>
              <w:rPr>
                <w:rFonts w:hint="eastAsia"/>
                <w:i w:val="0"/>
              </w:rPr>
              <w:t>竞赛</w:t>
            </w:r>
            <w:r>
              <w:rPr>
                <w:i w:val="0"/>
              </w:rPr>
              <w:t>结束或者被删除、</w:t>
            </w:r>
            <w:r>
              <w:rPr>
                <w:rFonts w:hint="eastAsia"/>
                <w:i w:val="0"/>
              </w:rPr>
              <w:t>好友申请</w:t>
            </w:r>
            <w:r>
              <w:rPr>
                <w:i w:val="0"/>
              </w:rPr>
              <w:t>的反馈）</w:t>
            </w:r>
          </w:p>
          <w:p w14:paraId="50055163" w14:textId="59CB91EE" w:rsidR="00704D50" w:rsidRPr="00CB6A1B" w:rsidRDefault="00704D50" w:rsidP="00704D50">
            <w:pPr>
              <w:pStyle w:val="ac"/>
              <w:widowControl w:val="0"/>
              <w:numPr>
                <w:ilvl w:val="0"/>
                <w:numId w:val="41"/>
              </w:numPr>
              <w:adjustRightInd w:val="0"/>
              <w:snapToGrid w:val="0"/>
              <w:textAlignment w:val="baseline"/>
              <w:rPr>
                <w:i w:val="0"/>
              </w:rPr>
            </w:pPr>
            <w:r>
              <w:rPr>
                <w:rFonts w:hint="eastAsia"/>
                <w:i w:val="0"/>
              </w:rPr>
              <w:t>用户</w:t>
            </w:r>
            <w:r>
              <w:rPr>
                <w:i w:val="0"/>
              </w:rPr>
              <w:t>处理消息（</w:t>
            </w:r>
            <w:r>
              <w:rPr>
                <w:rFonts w:hint="eastAsia"/>
                <w:i w:val="0"/>
              </w:rPr>
              <w:t>同意</w:t>
            </w:r>
            <w:r>
              <w:rPr>
                <w:i w:val="0"/>
              </w:rPr>
              <w:t>、</w:t>
            </w:r>
            <w:r>
              <w:rPr>
                <w:rFonts w:hint="eastAsia"/>
                <w:i w:val="0"/>
              </w:rPr>
              <w:t>拒绝</w:t>
            </w:r>
            <w:r>
              <w:rPr>
                <w:i w:val="0"/>
              </w:rPr>
              <w:t>、忽略）</w:t>
            </w:r>
          </w:p>
        </w:tc>
      </w:tr>
    </w:tbl>
    <w:p w14:paraId="538F18F9" w14:textId="77777777" w:rsidR="00F90696" w:rsidRPr="00582D24" w:rsidRDefault="00F90696" w:rsidP="00582D24"/>
    <w:p w14:paraId="6842EAF5" w14:textId="77777777" w:rsidR="005C1B44" w:rsidRDefault="005C1B44" w:rsidP="005C1B44"/>
    <w:p w14:paraId="4E3D19BC" w14:textId="3CA4349D" w:rsidR="005C1B44" w:rsidRPr="005C1B44" w:rsidRDefault="005C1B44" w:rsidP="005C1B44">
      <w:pPr>
        <w:pStyle w:val="3"/>
      </w:pPr>
    </w:p>
    <w:sectPr w:rsidR="005C1B44" w:rsidRPr="005C1B44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15F0F" w14:textId="77777777" w:rsidR="002F373C" w:rsidRDefault="002F373C">
      <w:pPr>
        <w:spacing w:after="0" w:line="240" w:lineRule="auto"/>
      </w:pPr>
      <w:r>
        <w:separator/>
      </w:r>
    </w:p>
  </w:endnote>
  <w:endnote w:type="continuationSeparator" w:id="0">
    <w:p w14:paraId="5B1FE243" w14:textId="77777777" w:rsidR="002F373C" w:rsidRDefault="002F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F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940A3" w14:textId="77777777" w:rsidR="002F373C" w:rsidRDefault="002F373C">
      <w:pPr>
        <w:spacing w:after="0" w:line="240" w:lineRule="auto"/>
      </w:pPr>
      <w:r>
        <w:separator/>
      </w:r>
    </w:p>
  </w:footnote>
  <w:footnote w:type="continuationSeparator" w:id="0">
    <w:p w14:paraId="3E96BFD8" w14:textId="77777777" w:rsidR="002F373C" w:rsidRDefault="002F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961A0D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AB74351"/>
    <w:multiLevelType w:val="hybridMultilevel"/>
    <w:tmpl w:val="2F88F1D6"/>
    <w:lvl w:ilvl="0" w:tplc="4C803F5C">
      <w:start w:val="1"/>
      <w:numFmt w:val="decimal"/>
      <w:lvlText w:val="D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1D0D332E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2E7B62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390F1D"/>
    <w:multiLevelType w:val="hybridMultilevel"/>
    <w:tmpl w:val="DC10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296169D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61B1E5E"/>
    <w:multiLevelType w:val="hybridMultilevel"/>
    <w:tmpl w:val="46F81B48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6B2284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CA12BE"/>
    <w:multiLevelType w:val="hybridMultilevel"/>
    <w:tmpl w:val="E0AA86BC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3C3879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2A3437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2D551E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327ABF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B86130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169733B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57BD8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8E4133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E92551"/>
    <w:multiLevelType w:val="hybridMultilevel"/>
    <w:tmpl w:val="F406370C"/>
    <w:lvl w:ilvl="0" w:tplc="2710E018">
      <w:start w:val="1"/>
      <w:numFmt w:val="decimal"/>
      <w:lvlText w:val="F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FE4A74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2E7677"/>
    <w:multiLevelType w:val="hybridMultilevel"/>
    <w:tmpl w:val="2BC20BA4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A24544"/>
    <w:multiLevelType w:val="hybridMultilevel"/>
    <w:tmpl w:val="E0AA86BC"/>
    <w:lvl w:ilvl="0" w:tplc="CDD29E82">
      <w:start w:val="1"/>
      <w:numFmt w:val="decimal"/>
      <w:lvlText w:val="%1﷒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9"/>
  </w:num>
  <w:num w:numId="7">
    <w:abstractNumId w:val="36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30"/>
  </w:num>
  <w:num w:numId="17">
    <w:abstractNumId w:val="0"/>
  </w:num>
  <w:num w:numId="18">
    <w:abstractNumId w:val="14"/>
  </w:num>
  <w:num w:numId="19">
    <w:abstractNumId w:val="13"/>
  </w:num>
  <w:num w:numId="20">
    <w:abstractNumId w:val="33"/>
  </w:num>
  <w:num w:numId="21">
    <w:abstractNumId w:val="19"/>
  </w:num>
  <w:num w:numId="22">
    <w:abstractNumId w:val="12"/>
  </w:num>
  <w:num w:numId="23">
    <w:abstractNumId w:val="17"/>
  </w:num>
  <w:num w:numId="24">
    <w:abstractNumId w:val="27"/>
  </w:num>
  <w:num w:numId="25">
    <w:abstractNumId w:val="26"/>
  </w:num>
  <w:num w:numId="26">
    <w:abstractNumId w:val="15"/>
  </w:num>
  <w:num w:numId="27">
    <w:abstractNumId w:val="11"/>
  </w:num>
  <w:num w:numId="28">
    <w:abstractNumId w:val="35"/>
  </w:num>
  <w:num w:numId="29">
    <w:abstractNumId w:val="31"/>
  </w:num>
  <w:num w:numId="30">
    <w:abstractNumId w:val="20"/>
  </w:num>
  <w:num w:numId="31">
    <w:abstractNumId w:val="37"/>
  </w:num>
  <w:num w:numId="32">
    <w:abstractNumId w:val="21"/>
  </w:num>
  <w:num w:numId="33">
    <w:abstractNumId w:val="34"/>
  </w:num>
  <w:num w:numId="34">
    <w:abstractNumId w:val="16"/>
  </w:num>
  <w:num w:numId="35">
    <w:abstractNumId w:val="29"/>
  </w:num>
  <w:num w:numId="36">
    <w:abstractNumId w:val="22"/>
  </w:num>
  <w:num w:numId="37">
    <w:abstractNumId w:val="25"/>
  </w:num>
  <w:num w:numId="38">
    <w:abstractNumId w:val="28"/>
  </w:num>
  <w:num w:numId="39">
    <w:abstractNumId w:val="18"/>
  </w:num>
  <w:num w:numId="40">
    <w:abstractNumId w:val="3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21C71"/>
    <w:rsid w:val="00022F54"/>
    <w:rsid w:val="000371BA"/>
    <w:rsid w:val="00042654"/>
    <w:rsid w:val="00045AC2"/>
    <w:rsid w:val="00082EFF"/>
    <w:rsid w:val="000A63C8"/>
    <w:rsid w:val="000C387A"/>
    <w:rsid w:val="000D597F"/>
    <w:rsid w:val="000D7EA8"/>
    <w:rsid w:val="000E2D17"/>
    <w:rsid w:val="00143880"/>
    <w:rsid w:val="001454F7"/>
    <w:rsid w:val="0015244E"/>
    <w:rsid w:val="00164066"/>
    <w:rsid w:val="001758C2"/>
    <w:rsid w:val="00181914"/>
    <w:rsid w:val="001A6928"/>
    <w:rsid w:val="001C06E4"/>
    <w:rsid w:val="001C3548"/>
    <w:rsid w:val="0020032B"/>
    <w:rsid w:val="00202D48"/>
    <w:rsid w:val="00204D1E"/>
    <w:rsid w:val="00217630"/>
    <w:rsid w:val="0022124E"/>
    <w:rsid w:val="002262C2"/>
    <w:rsid w:val="00251532"/>
    <w:rsid w:val="00265037"/>
    <w:rsid w:val="002709F4"/>
    <w:rsid w:val="00275B0C"/>
    <w:rsid w:val="00294D79"/>
    <w:rsid w:val="002A1076"/>
    <w:rsid w:val="002A1A95"/>
    <w:rsid w:val="002C1F25"/>
    <w:rsid w:val="002D5BEE"/>
    <w:rsid w:val="002E5F02"/>
    <w:rsid w:val="002F12C6"/>
    <w:rsid w:val="002F373C"/>
    <w:rsid w:val="003121CD"/>
    <w:rsid w:val="003248C2"/>
    <w:rsid w:val="00330764"/>
    <w:rsid w:val="00354916"/>
    <w:rsid w:val="00357462"/>
    <w:rsid w:val="00365FD9"/>
    <w:rsid w:val="003665C0"/>
    <w:rsid w:val="0037536F"/>
    <w:rsid w:val="003952A7"/>
    <w:rsid w:val="003A0F3D"/>
    <w:rsid w:val="003B70AD"/>
    <w:rsid w:val="003F0033"/>
    <w:rsid w:val="003F2648"/>
    <w:rsid w:val="004130D7"/>
    <w:rsid w:val="00416914"/>
    <w:rsid w:val="004220A3"/>
    <w:rsid w:val="00436B5C"/>
    <w:rsid w:val="00443A95"/>
    <w:rsid w:val="00444FAF"/>
    <w:rsid w:val="00446A8C"/>
    <w:rsid w:val="004545C1"/>
    <w:rsid w:val="00473B47"/>
    <w:rsid w:val="004A1B49"/>
    <w:rsid w:val="004D6584"/>
    <w:rsid w:val="004D7271"/>
    <w:rsid w:val="004E42A3"/>
    <w:rsid w:val="004E5E04"/>
    <w:rsid w:val="004F2474"/>
    <w:rsid w:val="005023B2"/>
    <w:rsid w:val="0052246C"/>
    <w:rsid w:val="005313D9"/>
    <w:rsid w:val="0056020B"/>
    <w:rsid w:val="005615D4"/>
    <w:rsid w:val="0056229C"/>
    <w:rsid w:val="0056622B"/>
    <w:rsid w:val="00571769"/>
    <w:rsid w:val="0057278E"/>
    <w:rsid w:val="00582D24"/>
    <w:rsid w:val="00590A60"/>
    <w:rsid w:val="005A063B"/>
    <w:rsid w:val="005A0BEE"/>
    <w:rsid w:val="005A3BA0"/>
    <w:rsid w:val="005A5854"/>
    <w:rsid w:val="005C1B44"/>
    <w:rsid w:val="005E45E2"/>
    <w:rsid w:val="005E51C2"/>
    <w:rsid w:val="00611261"/>
    <w:rsid w:val="006218CA"/>
    <w:rsid w:val="00623CFB"/>
    <w:rsid w:val="00642562"/>
    <w:rsid w:val="0065024B"/>
    <w:rsid w:val="00650D98"/>
    <w:rsid w:val="00656E09"/>
    <w:rsid w:val="0068108C"/>
    <w:rsid w:val="006B1B0E"/>
    <w:rsid w:val="006B20C6"/>
    <w:rsid w:val="00701F8F"/>
    <w:rsid w:val="00704D50"/>
    <w:rsid w:val="00716C0D"/>
    <w:rsid w:val="007457E7"/>
    <w:rsid w:val="00751A87"/>
    <w:rsid w:val="00754B10"/>
    <w:rsid w:val="0076494A"/>
    <w:rsid w:val="007653B1"/>
    <w:rsid w:val="00770DCB"/>
    <w:rsid w:val="007775A2"/>
    <w:rsid w:val="007869B0"/>
    <w:rsid w:val="007B0655"/>
    <w:rsid w:val="007B6E7A"/>
    <w:rsid w:val="007B772F"/>
    <w:rsid w:val="007C1570"/>
    <w:rsid w:val="007C7431"/>
    <w:rsid w:val="007C7D32"/>
    <w:rsid w:val="007D03B8"/>
    <w:rsid w:val="007D71B2"/>
    <w:rsid w:val="007D7EA6"/>
    <w:rsid w:val="007E7A5E"/>
    <w:rsid w:val="007F6B91"/>
    <w:rsid w:val="008020D2"/>
    <w:rsid w:val="00805F47"/>
    <w:rsid w:val="008178AA"/>
    <w:rsid w:val="00824CC0"/>
    <w:rsid w:val="00825612"/>
    <w:rsid w:val="008567E5"/>
    <w:rsid w:val="00863236"/>
    <w:rsid w:val="0086542F"/>
    <w:rsid w:val="008D0125"/>
    <w:rsid w:val="008D17C0"/>
    <w:rsid w:val="008F5EE1"/>
    <w:rsid w:val="0090249F"/>
    <w:rsid w:val="00931C80"/>
    <w:rsid w:val="00944DD4"/>
    <w:rsid w:val="0095597D"/>
    <w:rsid w:val="0097221E"/>
    <w:rsid w:val="009A4C5B"/>
    <w:rsid w:val="009C5329"/>
    <w:rsid w:val="009C6D76"/>
    <w:rsid w:val="009E25C6"/>
    <w:rsid w:val="009E2F8F"/>
    <w:rsid w:val="00A0110D"/>
    <w:rsid w:val="00A0227B"/>
    <w:rsid w:val="00A30D3B"/>
    <w:rsid w:val="00A47BB7"/>
    <w:rsid w:val="00A60EBF"/>
    <w:rsid w:val="00A67DAD"/>
    <w:rsid w:val="00A70853"/>
    <w:rsid w:val="00AA0FB2"/>
    <w:rsid w:val="00AC5853"/>
    <w:rsid w:val="00AD127F"/>
    <w:rsid w:val="00AE2166"/>
    <w:rsid w:val="00B10CA1"/>
    <w:rsid w:val="00B118B2"/>
    <w:rsid w:val="00B11D9E"/>
    <w:rsid w:val="00B403D5"/>
    <w:rsid w:val="00B532AA"/>
    <w:rsid w:val="00B81D4E"/>
    <w:rsid w:val="00B977F4"/>
    <w:rsid w:val="00BA07F2"/>
    <w:rsid w:val="00BA6CAB"/>
    <w:rsid w:val="00BD62AD"/>
    <w:rsid w:val="00BD6426"/>
    <w:rsid w:val="00BF0990"/>
    <w:rsid w:val="00C06335"/>
    <w:rsid w:val="00C07837"/>
    <w:rsid w:val="00C17462"/>
    <w:rsid w:val="00C3654C"/>
    <w:rsid w:val="00C5551E"/>
    <w:rsid w:val="00C72D92"/>
    <w:rsid w:val="00C837BC"/>
    <w:rsid w:val="00C9465C"/>
    <w:rsid w:val="00CA661C"/>
    <w:rsid w:val="00CB6A1B"/>
    <w:rsid w:val="00CB7337"/>
    <w:rsid w:val="00CD18A9"/>
    <w:rsid w:val="00CD2770"/>
    <w:rsid w:val="00CD6777"/>
    <w:rsid w:val="00CF3C8C"/>
    <w:rsid w:val="00CF59DD"/>
    <w:rsid w:val="00D212D8"/>
    <w:rsid w:val="00D27B9C"/>
    <w:rsid w:val="00D47EAE"/>
    <w:rsid w:val="00D51759"/>
    <w:rsid w:val="00D745BD"/>
    <w:rsid w:val="00D807EC"/>
    <w:rsid w:val="00D9149D"/>
    <w:rsid w:val="00DA26DE"/>
    <w:rsid w:val="00DC0E72"/>
    <w:rsid w:val="00DC5884"/>
    <w:rsid w:val="00DC66B8"/>
    <w:rsid w:val="00DE1728"/>
    <w:rsid w:val="00E00962"/>
    <w:rsid w:val="00E16C2E"/>
    <w:rsid w:val="00E339DD"/>
    <w:rsid w:val="00E453FE"/>
    <w:rsid w:val="00E510AD"/>
    <w:rsid w:val="00E67B81"/>
    <w:rsid w:val="00E804AD"/>
    <w:rsid w:val="00E91032"/>
    <w:rsid w:val="00E939BE"/>
    <w:rsid w:val="00E94AD2"/>
    <w:rsid w:val="00EC35EB"/>
    <w:rsid w:val="00ED4BC2"/>
    <w:rsid w:val="00ED661E"/>
    <w:rsid w:val="00EE5008"/>
    <w:rsid w:val="00EF6D96"/>
    <w:rsid w:val="00F132C1"/>
    <w:rsid w:val="00F20FA0"/>
    <w:rsid w:val="00F25931"/>
    <w:rsid w:val="00F76A56"/>
    <w:rsid w:val="00F80DD2"/>
    <w:rsid w:val="00F90696"/>
    <w:rsid w:val="00F913D3"/>
    <w:rsid w:val="00F91C63"/>
    <w:rsid w:val="00FA1653"/>
    <w:rsid w:val="00FB044D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453FE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页脚字符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b">
    <w:name w:val="标题字符"/>
    <w:basedOn w:val="a2"/>
    <w:link w:val="af9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标题字符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页眉字符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  <w:style w:type="paragraph" w:styleId="aff0">
    <w:name w:val="No Spacing"/>
    <w:link w:val="aff1"/>
    <w:uiPriority w:val="1"/>
    <w:qFormat/>
    <w:rsid w:val="0076494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table" w:customStyle="1" w:styleId="4-11">
    <w:name w:val="网格表 4 - 着色 11"/>
    <w:basedOn w:val="a3"/>
    <w:uiPriority w:val="49"/>
    <w:rsid w:val="0076494A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character" w:customStyle="1" w:styleId="aff1">
    <w:name w:val="无间隔字符"/>
    <w:basedOn w:val="a2"/>
    <w:link w:val="aff0"/>
    <w:uiPriority w:val="1"/>
    <w:rsid w:val="0076494A"/>
    <w:rPr>
      <w:color w:val="auto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ioquer/Library/Containers/com.microsoft.Word/Data/Library/Caches/TM10002071/&#21253;&#21547;&#23553;&#38754;&#21644;&#30446;&#24405;&#3034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2D44BD"/>
    <w:rsid w:val="00370E46"/>
    <w:rsid w:val="00444557"/>
    <w:rsid w:val="0065214D"/>
    <w:rsid w:val="006A7F1A"/>
    <w:rsid w:val="00716427"/>
    <w:rsid w:val="00864795"/>
    <w:rsid w:val="008B1740"/>
    <w:rsid w:val="00934F0A"/>
    <w:rsid w:val="00967B3F"/>
    <w:rsid w:val="00A557C7"/>
    <w:rsid w:val="00A96E62"/>
    <w:rsid w:val="00B33B6E"/>
    <w:rsid w:val="00B97B7A"/>
    <w:rsid w:val="00C15D11"/>
    <w:rsid w:val="00CE38AA"/>
    <w:rsid w:val="00D33A2A"/>
    <w:rsid w:val="00D46A92"/>
    <w:rsid w:val="00D70433"/>
    <w:rsid w:val="00E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563B89FC-B61A-2E4C-8AE5-70485DF9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83</TotalTime>
  <Pages>11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Mario Que</cp:lastModifiedBy>
  <cp:revision>217</cp:revision>
  <dcterms:created xsi:type="dcterms:W3CDTF">2016-10-17T13:12:00Z</dcterms:created>
  <dcterms:modified xsi:type="dcterms:W3CDTF">2016-10-18T02:03:00Z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